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3C8" w:rsidRDefault="00DA264C">
      <w:pPr>
        <w:widowControl/>
        <w:jc w:val="left"/>
      </w:pPr>
      <w:r w:rsidRPr="00DA264C">
        <w:rPr>
          <w:rFonts w:hint="eastAsia"/>
        </w:rPr>
        <w:t>相対湿度の扱い</w:t>
      </w:r>
    </w:p>
    <w:p w:rsidR="000073C8" w:rsidRDefault="000073C8">
      <w:pPr>
        <w:widowControl/>
        <w:jc w:val="left"/>
      </w:pPr>
    </w:p>
    <w:p w:rsidR="000073C8" w:rsidRDefault="000073C8">
      <w:pPr>
        <w:widowControl/>
        <w:jc w:val="left"/>
      </w:pPr>
      <w:r>
        <w:rPr>
          <w:rFonts w:hint="eastAsia"/>
        </w:rPr>
        <w:t>拡張アメダス気象データには絶対湿度で収録されてるため、以下の方法で相対湿度を求める。</w:t>
      </w:r>
    </w:p>
    <w:p w:rsidR="000073C8" w:rsidRDefault="000073C8">
      <w:pPr>
        <w:widowControl/>
        <w:jc w:val="left"/>
      </w:pPr>
    </w:p>
    <w:p w:rsidR="000073C8" w:rsidRDefault="000073C8">
      <w:pPr>
        <w:widowControl/>
        <w:jc w:val="left"/>
      </w:pPr>
      <w:r>
        <w:rPr>
          <w:rFonts w:hint="eastAsia"/>
        </w:rPr>
        <w:t>なんでもよへこ。</w:t>
      </w:r>
    </w:p>
    <w:p w:rsidR="000073C8" w:rsidRDefault="000073C8">
      <w:pPr>
        <w:widowControl/>
        <w:jc w:val="left"/>
      </w:pPr>
      <w:r w:rsidRPr="000073C8">
        <w:rPr>
          <w:rFonts w:hint="eastAsia"/>
        </w:rPr>
        <w:t>相対湿度を求める</w:t>
      </w:r>
      <w:r>
        <w:rPr>
          <w:rFonts w:hint="eastAsia"/>
        </w:rPr>
        <w:t xml:space="preserve">　</w:t>
      </w:r>
      <w:hyperlink r:id="rId8" w:history="1">
        <w:r w:rsidRPr="000073C8">
          <w:rPr>
            <w:color w:val="0000FF"/>
            <w:u w:val="single"/>
          </w:rPr>
          <w:t>https://yoheko.net/relativehumidity/</w:t>
        </w:r>
      </w:hyperlink>
    </w:p>
    <w:p w:rsidR="000073C8" w:rsidRDefault="000073C8">
      <w:pPr>
        <w:widowControl/>
        <w:jc w:val="left"/>
      </w:pPr>
    </w:p>
    <w:p w:rsidR="000073C8" w:rsidRDefault="000073C8">
      <w:pPr>
        <w:widowControl/>
        <w:jc w:val="left"/>
      </w:pPr>
    </w:p>
    <w:p w:rsidR="000073C8" w:rsidRDefault="000073C8">
      <w:pPr>
        <w:widowControl/>
        <w:jc w:val="left"/>
      </w:pPr>
      <w:r>
        <w:rPr>
          <w:rFonts w:hint="eastAsia"/>
        </w:rPr>
        <w:t>ただし、</w:t>
      </w:r>
      <w:r w:rsidRPr="000073C8">
        <w:rPr>
          <w:rFonts w:hint="eastAsia"/>
        </w:rPr>
        <w:t>飽和水蒸気分圧</w:t>
      </w:r>
      <w:r w:rsidRPr="000073C8">
        <w:rPr>
          <w:rFonts w:hint="eastAsia"/>
        </w:rPr>
        <w:t xml:space="preserve"> </w:t>
      </w:r>
      <w:proofErr w:type="spellStart"/>
      <w:r w:rsidRPr="000073C8">
        <w:rPr>
          <w:rFonts w:hint="eastAsia"/>
        </w:rPr>
        <w:t>Pws</w:t>
      </w:r>
      <w:proofErr w:type="spellEnd"/>
      <w:r>
        <w:rPr>
          <w:rFonts w:hint="eastAsia"/>
        </w:rPr>
        <w:t>は外気温が氷点下の場合には以下の式による。</w:t>
      </w:r>
      <w:bookmarkStart w:id="0" w:name="_GoBack"/>
      <w:bookmarkEnd w:id="0"/>
    </w:p>
    <w:p w:rsidR="00F73244" w:rsidRDefault="000073C8">
      <w:pPr>
        <w:widowControl/>
        <w:jc w:val="left"/>
      </w:pPr>
      <w:r>
        <w:rPr>
          <w:noProof/>
        </w:rPr>
        <mc:AlternateContent>
          <mc:Choice Requires="wpc">
            <w:drawing>
              <wp:inline distT="0" distB="0" distL="0" distR="0">
                <wp:extent cx="5400040" cy="1341591"/>
                <wp:effectExtent l="0" t="0" r="0" b="0"/>
                <wp:docPr id="4" name="キャンバス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0053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A935176" id="キャンバス 4" o:spid="_x0000_s1026" editas="canvas" style="width:425.2pt;height:105.65pt;mso-position-horizontal-relative:char;mso-position-vertical-relative:line" coordsize="54000,134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13411;visibility:visible;mso-wrap-style:square" filled="t">
                  <v:fill o:detectmouseclick="t"/>
                  <v:path o:connecttype="none"/>
                </v:shape>
                <v:shape id="図 5" o:spid="_x0000_s1028" type="#_x0000_t75" style="position:absolute;width:54000;height:13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">
                  <v:imagedata r:id="rId10" o:title=""/>
                </v:shape>
                <w10:anchorlock/>
              </v:group>
            </w:pict>
          </mc:Fallback>
        </mc:AlternateContent>
      </w:r>
      <w:r w:rsidR="00F73244">
        <w:br w:type="page"/>
      </w:r>
    </w:p>
    <w:p w:rsidR="00410221" w:rsidRPr="00DF71C5" w:rsidRDefault="00410221" w:rsidP="00DF71C5"/>
    <w:sectPr w:rsidR="00410221" w:rsidRPr="00DF71C5" w:rsidSect="005B2B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decimalEnclosedCircle"/>
      </w:footnotePr>
      <w:pgSz w:w="11906" w:h="16838" w:code="9"/>
      <w:pgMar w:top="1531" w:right="1701" w:bottom="153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4EC" w:rsidRDefault="002C64EC">
      <w:r>
        <w:separator/>
      </w:r>
    </w:p>
  </w:endnote>
  <w:endnote w:type="continuationSeparator" w:id="0">
    <w:p w:rsidR="002C64EC" w:rsidRDefault="002C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平成角ゴシック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DE9" w:rsidRDefault="00837DE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DE9" w:rsidRDefault="00837DE9" w:rsidP="00837DE9">
    <w:pPr>
      <w:pStyle w:val="a4"/>
      <w:jc w:val="right"/>
      <w:rPr>
        <w:rFonts w:ascii="Times New Roman" w:hAnsi="Times New Roman"/>
        <w:kern w:val="0"/>
        <w:szCs w:val="21"/>
      </w:rPr>
    </w:pPr>
    <w:r w:rsidRPr="00837DE9">
      <w:rPr>
        <w:rFonts w:ascii="Times New Roman" w:hAnsi="Times New Roman"/>
        <w:noProof/>
        <w:kern w:val="0"/>
        <w:szCs w:val="21"/>
      </w:rPr>
      <w:drawing>
        <wp:inline distT="0" distB="0" distL="0" distR="0">
          <wp:extent cx="1932317" cy="172249"/>
          <wp:effectExtent l="19050" t="0" r="0" b="0"/>
          <wp:docPr id="3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30655" w:rsidRDefault="00A30655">
    <w:pPr>
      <w:pStyle w:val="a4"/>
    </w:pPr>
    <w:r>
      <w:rPr>
        <w:rFonts w:ascii="Times New Roman" w:hAnsi="Times New Roman"/>
        <w:kern w:val="0"/>
        <w:szCs w:val="21"/>
      </w:rPr>
      <w:tab/>
      <w:t xml:space="preserve">- </w:t>
    </w:r>
    <w:r w:rsidR="00CD73F8">
      <w:rPr>
        <w:rFonts w:ascii="Times New Roman" w:hAnsi="Times New Roman"/>
        <w:kern w:val="0"/>
        <w:szCs w:val="21"/>
      </w:rPr>
      <w:fldChar w:fldCharType="begin"/>
    </w:r>
    <w:r>
      <w:rPr>
        <w:rFonts w:ascii="Times New Roman" w:hAnsi="Times New Roman"/>
        <w:kern w:val="0"/>
        <w:szCs w:val="21"/>
      </w:rPr>
      <w:instrText xml:space="preserve"> PAGE </w:instrText>
    </w:r>
    <w:r w:rsidR="00CD73F8">
      <w:rPr>
        <w:rFonts w:ascii="Times New Roman" w:hAnsi="Times New Roman"/>
        <w:kern w:val="0"/>
        <w:szCs w:val="21"/>
      </w:rPr>
      <w:fldChar w:fldCharType="separate"/>
    </w:r>
    <w:r w:rsidR="009C06DA">
      <w:rPr>
        <w:rFonts w:ascii="Times New Roman" w:hAnsi="Times New Roman"/>
        <w:noProof/>
        <w:kern w:val="0"/>
        <w:szCs w:val="21"/>
      </w:rPr>
      <w:t>2</w:t>
    </w:r>
    <w:r w:rsidR="00CD73F8">
      <w:rPr>
        <w:rFonts w:ascii="Times New Roman" w:hAnsi="Times New Roman"/>
        <w:kern w:val="0"/>
        <w:szCs w:val="21"/>
      </w:rPr>
      <w:fldChar w:fldCharType="end"/>
    </w:r>
    <w:r>
      <w:rPr>
        <w:rFonts w:ascii="Times New Roman" w:hAnsi="Times New Roman"/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DE9" w:rsidRDefault="00837DE9" w:rsidP="00837DE9">
    <w:pPr>
      <w:pStyle w:val="a4"/>
      <w:tabs>
        <w:tab w:val="left" w:pos="5026"/>
      </w:tabs>
      <w:jc w:val="right"/>
    </w:pPr>
    <w:r>
      <w:tab/>
    </w:r>
    <w:r w:rsidRPr="00837DE9">
      <w:rPr>
        <w:noProof/>
      </w:rPr>
      <w:drawing>
        <wp:inline distT="0" distB="0" distL="0" distR="0">
          <wp:extent cx="1932317" cy="172249"/>
          <wp:effectExtent l="19050" t="0" r="0" b="0"/>
          <wp:docPr id="2" name="図 1" descr="\\peach\public\ﾊﾟﾝﾌﾚｯﾄ\ロゴ\qcd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each\public\ﾊﾟﾝﾌﾚｯﾄ\ロゴ\qcd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0361" cy="174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37DE9" w:rsidRDefault="00837DE9" w:rsidP="00837DE9">
    <w:pPr>
      <w:pStyle w:val="a4"/>
      <w:tabs>
        <w:tab w:val="left" w:pos="5026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4EC" w:rsidRDefault="002C64EC">
      <w:r>
        <w:separator/>
      </w:r>
    </w:p>
  </w:footnote>
  <w:footnote w:type="continuationSeparator" w:id="0">
    <w:p w:rsidR="002C64EC" w:rsidRDefault="002C6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DE9" w:rsidRDefault="00837DE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DE9" w:rsidRDefault="00837DE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2D5" w:rsidRDefault="00047241" w:rsidP="000542D5">
    <w:pPr>
      <w:pStyle w:val="a3"/>
      <w:jc w:val="right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DA264C">
      <w:rPr>
        <w:rFonts w:hint="eastAsia"/>
        <w:noProof/>
      </w:rPr>
      <w:t>文書</w:t>
    </w:r>
    <w:r w:rsidR="00DA264C">
      <w:rPr>
        <w:rFonts w:hint="eastAsia"/>
        <w:noProof/>
      </w:rPr>
      <w:t xml:space="preserve"> 1</w:t>
    </w:r>
    <w:r>
      <w:rPr>
        <w:noProof/>
      </w:rPr>
      <w:fldChar w:fldCharType="end"/>
    </w:r>
  </w:p>
  <w:p w:rsidR="00AA0CD2" w:rsidRDefault="00651F7E" w:rsidP="000542D5">
    <w:pPr>
      <w:pStyle w:val="a3"/>
      <w:jc w:val="right"/>
    </w:pPr>
    <w:r>
      <w:fldChar w:fldCharType="begin"/>
    </w:r>
    <w:r>
      <w:instrText xml:space="preserve"> TIME \@ "yyyy/MM/dd" </w:instrText>
    </w:r>
    <w:r>
      <w:fldChar w:fldCharType="separate"/>
    </w:r>
    <w:r w:rsidR="00DA264C">
      <w:rPr>
        <w:noProof/>
      </w:rPr>
      <w:t>2020/08/29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4855"/>
    <w:multiLevelType w:val="hybridMultilevel"/>
    <w:tmpl w:val="37B81CC2"/>
    <w:lvl w:ilvl="0" w:tplc="04090001">
      <w:start w:val="1"/>
      <w:numFmt w:val="bullet"/>
      <w:lvlText w:val=""/>
      <w:lvlJc w:val="left"/>
      <w:pPr>
        <w:tabs>
          <w:tab w:val="num" w:pos="570"/>
        </w:tabs>
        <w:ind w:left="570" w:hanging="360"/>
      </w:pPr>
      <w:rPr>
        <w:rFonts w:ascii="Wingdings" w:hAnsi="Wingdings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2" w:tplc="44E09F74">
      <w:start w:val="1"/>
      <w:numFmt w:val="aiueoFullWidth"/>
      <w:lvlText w:val="（%3）"/>
      <w:lvlJc w:val="left"/>
      <w:pPr>
        <w:tabs>
          <w:tab w:val="num" w:pos="1890"/>
        </w:tabs>
        <w:ind w:left="1890" w:hanging="84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19285098"/>
    <w:multiLevelType w:val="hybridMultilevel"/>
    <w:tmpl w:val="DC56896E"/>
    <w:lvl w:ilvl="0" w:tplc="B324DB3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0A171B"/>
    <w:multiLevelType w:val="hybridMultilevel"/>
    <w:tmpl w:val="3AE858EE"/>
    <w:lvl w:ilvl="0" w:tplc="6234DFE0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352DC6"/>
    <w:multiLevelType w:val="hybridMultilevel"/>
    <w:tmpl w:val="FC22391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A152FD"/>
    <w:multiLevelType w:val="hybridMultilevel"/>
    <w:tmpl w:val="DBEC9850"/>
    <w:lvl w:ilvl="0" w:tplc="B778F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984472D"/>
    <w:multiLevelType w:val="hybridMultilevel"/>
    <w:tmpl w:val="4DBEE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DDE1C88"/>
    <w:multiLevelType w:val="hybridMultilevel"/>
    <w:tmpl w:val="6C649422"/>
    <w:lvl w:ilvl="0" w:tplc="7D62B32E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4A5560D3"/>
    <w:multiLevelType w:val="hybridMultilevel"/>
    <w:tmpl w:val="B1B29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802DE7"/>
    <w:multiLevelType w:val="multilevel"/>
    <w:tmpl w:val="82F0B3C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EF939FC"/>
    <w:multiLevelType w:val="hybridMultilevel"/>
    <w:tmpl w:val="C518C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88380B"/>
    <w:multiLevelType w:val="hybridMultilevel"/>
    <w:tmpl w:val="30BE5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7C3FB9"/>
    <w:multiLevelType w:val="hybridMultilevel"/>
    <w:tmpl w:val="DD9AEBFA"/>
    <w:lvl w:ilvl="0" w:tplc="1BCCBDE2">
      <w:start w:val="2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94374B"/>
    <w:multiLevelType w:val="hybridMultilevel"/>
    <w:tmpl w:val="CD88519A"/>
    <w:lvl w:ilvl="0" w:tplc="93C431BE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2551E5"/>
    <w:multiLevelType w:val="hybridMultilevel"/>
    <w:tmpl w:val="E856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6"/>
  </w:num>
  <w:num w:numId="14">
    <w:abstractNumId w:val="4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</w:hdrShapeDefaults>
  <w:footnotePr>
    <w:numFmt w:val="decimalEnclosedCircl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4C"/>
    <w:rsid w:val="00003378"/>
    <w:rsid w:val="000073C8"/>
    <w:rsid w:val="00010736"/>
    <w:rsid w:val="00015A8F"/>
    <w:rsid w:val="00017B51"/>
    <w:rsid w:val="000206E2"/>
    <w:rsid w:val="000231B1"/>
    <w:rsid w:val="00031AE0"/>
    <w:rsid w:val="00044206"/>
    <w:rsid w:val="00047241"/>
    <w:rsid w:val="0005359F"/>
    <w:rsid w:val="000542D5"/>
    <w:rsid w:val="0007466E"/>
    <w:rsid w:val="0007607A"/>
    <w:rsid w:val="00077648"/>
    <w:rsid w:val="00087B97"/>
    <w:rsid w:val="0009379A"/>
    <w:rsid w:val="000A6225"/>
    <w:rsid w:val="000B0976"/>
    <w:rsid w:val="000B1D50"/>
    <w:rsid w:val="000B1FAE"/>
    <w:rsid w:val="000C41FE"/>
    <w:rsid w:val="000E07D9"/>
    <w:rsid w:val="00100D2B"/>
    <w:rsid w:val="0010226D"/>
    <w:rsid w:val="001052FF"/>
    <w:rsid w:val="0011052F"/>
    <w:rsid w:val="00111518"/>
    <w:rsid w:val="00111979"/>
    <w:rsid w:val="001265E0"/>
    <w:rsid w:val="001355C5"/>
    <w:rsid w:val="00145872"/>
    <w:rsid w:val="00157AD9"/>
    <w:rsid w:val="001722DE"/>
    <w:rsid w:val="00174319"/>
    <w:rsid w:val="00177412"/>
    <w:rsid w:val="00187F5F"/>
    <w:rsid w:val="00191DB4"/>
    <w:rsid w:val="00194851"/>
    <w:rsid w:val="00195C96"/>
    <w:rsid w:val="001973AA"/>
    <w:rsid w:val="001A20EB"/>
    <w:rsid w:val="001A3FAF"/>
    <w:rsid w:val="001A709D"/>
    <w:rsid w:val="001B1DEC"/>
    <w:rsid w:val="001C4BB5"/>
    <w:rsid w:val="001C7E86"/>
    <w:rsid w:val="001D77A1"/>
    <w:rsid w:val="001E5A51"/>
    <w:rsid w:val="001F2985"/>
    <w:rsid w:val="001F4E03"/>
    <w:rsid w:val="00202929"/>
    <w:rsid w:val="00210E82"/>
    <w:rsid w:val="00211C18"/>
    <w:rsid w:val="00224DFE"/>
    <w:rsid w:val="002279ED"/>
    <w:rsid w:val="00266DE7"/>
    <w:rsid w:val="0027547B"/>
    <w:rsid w:val="00275F21"/>
    <w:rsid w:val="0028384F"/>
    <w:rsid w:val="00286FBB"/>
    <w:rsid w:val="002A3FDF"/>
    <w:rsid w:val="002A68B2"/>
    <w:rsid w:val="002B397D"/>
    <w:rsid w:val="002B39F1"/>
    <w:rsid w:val="002B6775"/>
    <w:rsid w:val="002C64EC"/>
    <w:rsid w:val="002D3156"/>
    <w:rsid w:val="002E7625"/>
    <w:rsid w:val="002F4C7A"/>
    <w:rsid w:val="002F4CE0"/>
    <w:rsid w:val="00312AC0"/>
    <w:rsid w:val="0032653B"/>
    <w:rsid w:val="003273A9"/>
    <w:rsid w:val="003368AC"/>
    <w:rsid w:val="00343CBF"/>
    <w:rsid w:val="00350BA0"/>
    <w:rsid w:val="00356298"/>
    <w:rsid w:val="003623C5"/>
    <w:rsid w:val="00380CD4"/>
    <w:rsid w:val="00382A4F"/>
    <w:rsid w:val="00386E1C"/>
    <w:rsid w:val="003973E4"/>
    <w:rsid w:val="003A401D"/>
    <w:rsid w:val="003B50AF"/>
    <w:rsid w:val="003C2A0A"/>
    <w:rsid w:val="003C4AD0"/>
    <w:rsid w:val="003D653E"/>
    <w:rsid w:val="003F5862"/>
    <w:rsid w:val="00410221"/>
    <w:rsid w:val="004118C7"/>
    <w:rsid w:val="00421414"/>
    <w:rsid w:val="0042470E"/>
    <w:rsid w:val="00434618"/>
    <w:rsid w:val="00442FAF"/>
    <w:rsid w:val="00447DEA"/>
    <w:rsid w:val="00451F50"/>
    <w:rsid w:val="00456EFC"/>
    <w:rsid w:val="00467A50"/>
    <w:rsid w:val="004812EE"/>
    <w:rsid w:val="00481AD6"/>
    <w:rsid w:val="00483898"/>
    <w:rsid w:val="00494533"/>
    <w:rsid w:val="004A03BD"/>
    <w:rsid w:val="004B1469"/>
    <w:rsid w:val="004B4BCF"/>
    <w:rsid w:val="004B4F3A"/>
    <w:rsid w:val="004B6EF5"/>
    <w:rsid w:val="004C03C5"/>
    <w:rsid w:val="004D7E6D"/>
    <w:rsid w:val="004E3354"/>
    <w:rsid w:val="004E4B72"/>
    <w:rsid w:val="004F2A6E"/>
    <w:rsid w:val="00500F74"/>
    <w:rsid w:val="00501F3C"/>
    <w:rsid w:val="00503DB9"/>
    <w:rsid w:val="00524232"/>
    <w:rsid w:val="00541A50"/>
    <w:rsid w:val="00541B60"/>
    <w:rsid w:val="005448FF"/>
    <w:rsid w:val="00544FB3"/>
    <w:rsid w:val="00545FE1"/>
    <w:rsid w:val="00547902"/>
    <w:rsid w:val="00557208"/>
    <w:rsid w:val="00562783"/>
    <w:rsid w:val="005708B1"/>
    <w:rsid w:val="005950D8"/>
    <w:rsid w:val="005A5C8C"/>
    <w:rsid w:val="005B2BBC"/>
    <w:rsid w:val="005B5EB4"/>
    <w:rsid w:val="005C25D6"/>
    <w:rsid w:val="005F350D"/>
    <w:rsid w:val="006037DA"/>
    <w:rsid w:val="00624156"/>
    <w:rsid w:val="00624C85"/>
    <w:rsid w:val="006250AC"/>
    <w:rsid w:val="00626CA5"/>
    <w:rsid w:val="006303DE"/>
    <w:rsid w:val="006335C7"/>
    <w:rsid w:val="006342E4"/>
    <w:rsid w:val="0064162F"/>
    <w:rsid w:val="006423D1"/>
    <w:rsid w:val="00651F7E"/>
    <w:rsid w:val="00666606"/>
    <w:rsid w:val="006672B4"/>
    <w:rsid w:val="00672486"/>
    <w:rsid w:val="00683542"/>
    <w:rsid w:val="00696D12"/>
    <w:rsid w:val="006A6ED6"/>
    <w:rsid w:val="006B2032"/>
    <w:rsid w:val="006C4014"/>
    <w:rsid w:val="006C56D4"/>
    <w:rsid w:val="006D3261"/>
    <w:rsid w:val="006F0779"/>
    <w:rsid w:val="007041DB"/>
    <w:rsid w:val="00704349"/>
    <w:rsid w:val="00720EFA"/>
    <w:rsid w:val="00730229"/>
    <w:rsid w:val="00730E73"/>
    <w:rsid w:val="0073321D"/>
    <w:rsid w:val="00743690"/>
    <w:rsid w:val="00750D37"/>
    <w:rsid w:val="00753A10"/>
    <w:rsid w:val="00755A29"/>
    <w:rsid w:val="00774DE2"/>
    <w:rsid w:val="007875A8"/>
    <w:rsid w:val="00791B08"/>
    <w:rsid w:val="007A1261"/>
    <w:rsid w:val="007A78A5"/>
    <w:rsid w:val="007B309E"/>
    <w:rsid w:val="007C593D"/>
    <w:rsid w:val="007F22E3"/>
    <w:rsid w:val="00805330"/>
    <w:rsid w:val="00814EA4"/>
    <w:rsid w:val="0082405E"/>
    <w:rsid w:val="00831927"/>
    <w:rsid w:val="00834BEA"/>
    <w:rsid w:val="00837DE9"/>
    <w:rsid w:val="00856AB4"/>
    <w:rsid w:val="00883D3F"/>
    <w:rsid w:val="008852C6"/>
    <w:rsid w:val="008879FC"/>
    <w:rsid w:val="008933A5"/>
    <w:rsid w:val="008977D3"/>
    <w:rsid w:val="008B19D6"/>
    <w:rsid w:val="008B3E1C"/>
    <w:rsid w:val="008B44E4"/>
    <w:rsid w:val="008C08C0"/>
    <w:rsid w:val="008C4239"/>
    <w:rsid w:val="008C52F6"/>
    <w:rsid w:val="008D6849"/>
    <w:rsid w:val="009024AA"/>
    <w:rsid w:val="00905339"/>
    <w:rsid w:val="009137FA"/>
    <w:rsid w:val="00930B6D"/>
    <w:rsid w:val="009505CB"/>
    <w:rsid w:val="0095203E"/>
    <w:rsid w:val="009531DD"/>
    <w:rsid w:val="009558B2"/>
    <w:rsid w:val="00971DDD"/>
    <w:rsid w:val="00977599"/>
    <w:rsid w:val="009820D6"/>
    <w:rsid w:val="00982E67"/>
    <w:rsid w:val="00982F62"/>
    <w:rsid w:val="00984826"/>
    <w:rsid w:val="009853E3"/>
    <w:rsid w:val="00986C01"/>
    <w:rsid w:val="00987A28"/>
    <w:rsid w:val="00990EB0"/>
    <w:rsid w:val="00997158"/>
    <w:rsid w:val="009B2601"/>
    <w:rsid w:val="009C06DA"/>
    <w:rsid w:val="009C3642"/>
    <w:rsid w:val="009C3DDB"/>
    <w:rsid w:val="009C5BAF"/>
    <w:rsid w:val="00A25A9E"/>
    <w:rsid w:val="00A30655"/>
    <w:rsid w:val="00A40E53"/>
    <w:rsid w:val="00A52AA9"/>
    <w:rsid w:val="00A55B09"/>
    <w:rsid w:val="00A615C2"/>
    <w:rsid w:val="00A6437C"/>
    <w:rsid w:val="00A83457"/>
    <w:rsid w:val="00A84665"/>
    <w:rsid w:val="00A91DBC"/>
    <w:rsid w:val="00AA0CD2"/>
    <w:rsid w:val="00AB60C3"/>
    <w:rsid w:val="00AD12E1"/>
    <w:rsid w:val="00AE2416"/>
    <w:rsid w:val="00AE2717"/>
    <w:rsid w:val="00AF314D"/>
    <w:rsid w:val="00AF4082"/>
    <w:rsid w:val="00AF5DE0"/>
    <w:rsid w:val="00B000A0"/>
    <w:rsid w:val="00B01EAC"/>
    <w:rsid w:val="00B034D7"/>
    <w:rsid w:val="00B03DE6"/>
    <w:rsid w:val="00B107AB"/>
    <w:rsid w:val="00B1099B"/>
    <w:rsid w:val="00B23D65"/>
    <w:rsid w:val="00B2442F"/>
    <w:rsid w:val="00B27A61"/>
    <w:rsid w:val="00B419CC"/>
    <w:rsid w:val="00B42A36"/>
    <w:rsid w:val="00B44282"/>
    <w:rsid w:val="00B459F0"/>
    <w:rsid w:val="00B478DD"/>
    <w:rsid w:val="00B50B78"/>
    <w:rsid w:val="00B932B4"/>
    <w:rsid w:val="00B95FB2"/>
    <w:rsid w:val="00BB44F1"/>
    <w:rsid w:val="00BC758A"/>
    <w:rsid w:val="00BD03C5"/>
    <w:rsid w:val="00BD4C65"/>
    <w:rsid w:val="00BF5DFE"/>
    <w:rsid w:val="00BF5EBA"/>
    <w:rsid w:val="00C045B8"/>
    <w:rsid w:val="00C10B53"/>
    <w:rsid w:val="00C21B04"/>
    <w:rsid w:val="00C21D18"/>
    <w:rsid w:val="00C50238"/>
    <w:rsid w:val="00C8337C"/>
    <w:rsid w:val="00C8354D"/>
    <w:rsid w:val="00CA216E"/>
    <w:rsid w:val="00CC5729"/>
    <w:rsid w:val="00CD3C42"/>
    <w:rsid w:val="00CD6565"/>
    <w:rsid w:val="00CD6E13"/>
    <w:rsid w:val="00CD73F8"/>
    <w:rsid w:val="00CE14D2"/>
    <w:rsid w:val="00CE67AE"/>
    <w:rsid w:val="00CF4535"/>
    <w:rsid w:val="00CF7564"/>
    <w:rsid w:val="00CF779A"/>
    <w:rsid w:val="00D16089"/>
    <w:rsid w:val="00D228DF"/>
    <w:rsid w:val="00D23BDA"/>
    <w:rsid w:val="00D271B1"/>
    <w:rsid w:val="00D354E3"/>
    <w:rsid w:val="00D52D94"/>
    <w:rsid w:val="00D779CA"/>
    <w:rsid w:val="00D92563"/>
    <w:rsid w:val="00DA264C"/>
    <w:rsid w:val="00DB02BD"/>
    <w:rsid w:val="00DB7DA1"/>
    <w:rsid w:val="00DC2173"/>
    <w:rsid w:val="00DC2A74"/>
    <w:rsid w:val="00DC59BB"/>
    <w:rsid w:val="00DD2F4B"/>
    <w:rsid w:val="00DD3E1B"/>
    <w:rsid w:val="00DD72AC"/>
    <w:rsid w:val="00DE440E"/>
    <w:rsid w:val="00DE6EEB"/>
    <w:rsid w:val="00DE7347"/>
    <w:rsid w:val="00DF71C5"/>
    <w:rsid w:val="00E06D79"/>
    <w:rsid w:val="00E134BF"/>
    <w:rsid w:val="00E174EA"/>
    <w:rsid w:val="00E25D10"/>
    <w:rsid w:val="00E25E4F"/>
    <w:rsid w:val="00E36106"/>
    <w:rsid w:val="00E37E7D"/>
    <w:rsid w:val="00E4083F"/>
    <w:rsid w:val="00E4220B"/>
    <w:rsid w:val="00E43E47"/>
    <w:rsid w:val="00E4509E"/>
    <w:rsid w:val="00E52A23"/>
    <w:rsid w:val="00E65355"/>
    <w:rsid w:val="00E715CB"/>
    <w:rsid w:val="00E779C6"/>
    <w:rsid w:val="00E81EA3"/>
    <w:rsid w:val="00E84359"/>
    <w:rsid w:val="00E86B20"/>
    <w:rsid w:val="00E958B6"/>
    <w:rsid w:val="00E965FD"/>
    <w:rsid w:val="00EA66AA"/>
    <w:rsid w:val="00EB09BD"/>
    <w:rsid w:val="00EB2569"/>
    <w:rsid w:val="00EB7327"/>
    <w:rsid w:val="00EC77A5"/>
    <w:rsid w:val="00ED0AEF"/>
    <w:rsid w:val="00ED19D6"/>
    <w:rsid w:val="00F1039C"/>
    <w:rsid w:val="00F21D7F"/>
    <w:rsid w:val="00F432AE"/>
    <w:rsid w:val="00F51803"/>
    <w:rsid w:val="00F51999"/>
    <w:rsid w:val="00F73244"/>
    <w:rsid w:val="00F82CB9"/>
    <w:rsid w:val="00F9746B"/>
    <w:rsid w:val="00FA1360"/>
    <w:rsid w:val="00FB4744"/>
    <w:rsid w:val="00FB5231"/>
    <w:rsid w:val="00FB7BDA"/>
    <w:rsid w:val="00FC3685"/>
    <w:rsid w:val="00FC477C"/>
    <w:rsid w:val="00FC5572"/>
    <w:rsid w:val="00FD151B"/>
    <w:rsid w:val="00FD548C"/>
    <w:rsid w:val="00FE3EB1"/>
    <w:rsid w:val="00FE3F2D"/>
    <w:rsid w:val="00FF1E22"/>
    <w:rsid w:val="00F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3204]" strokecolor="none [3204]">
      <v:fill color="none [3204]" color2="none [3204]" focus="50%" type="gradient"/>
      <v:stroke color="none [3204]" weight=".25pt"/>
      <v:shadow type="perspective" color="none [1604]" offset="1pt" offset2="-3pt"/>
      <v:textbox inset="5.85pt,.7pt,5.85pt,.7pt"/>
    </o:shapedefaults>
    <o:shapelayout v:ext="edit">
      <o:idmap v:ext="edit" data="1"/>
    </o:shapelayout>
  </w:shapeDefaults>
  <w:decimalSymbol w:val="."/>
  <w:listSeparator w:val=","/>
  <w14:docId w14:val="2166BD05"/>
  <w15:docId w15:val="{D1D9D6E2-4887-4479-BA9E-F73E7541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E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F4E03"/>
    <w:pPr>
      <w:keepNext/>
      <w:numPr>
        <w:numId w:val="11"/>
      </w:numPr>
      <w:outlineLvl w:val="0"/>
    </w:pPr>
    <w:rPr>
      <w:rFonts w:ascii="Helvetica" w:eastAsia="平成角ゴシック" w:hAnsi="Helvetica"/>
      <w:sz w:val="28"/>
      <w:szCs w:val="20"/>
    </w:rPr>
  </w:style>
  <w:style w:type="paragraph" w:styleId="20">
    <w:name w:val="heading 2"/>
    <w:basedOn w:val="a"/>
    <w:next w:val="a"/>
    <w:uiPriority w:val="9"/>
    <w:qFormat/>
    <w:rsid w:val="001F4E03"/>
    <w:pPr>
      <w:keepNext/>
      <w:outlineLvl w:val="1"/>
    </w:pPr>
    <w:rPr>
      <w:rFonts w:ascii="Helvetica" w:eastAsia="平成角ゴシック" w:hAnsi="Helvetica"/>
      <w:sz w:val="28"/>
      <w:szCs w:val="20"/>
    </w:rPr>
  </w:style>
  <w:style w:type="paragraph" w:styleId="3">
    <w:name w:val="heading 3"/>
    <w:basedOn w:val="a"/>
    <w:next w:val="a"/>
    <w:qFormat/>
    <w:rsid w:val="001F4E03"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rsid w:val="001F4E03"/>
    <w:pPr>
      <w:tabs>
        <w:tab w:val="center" w:pos="4252"/>
        <w:tab w:val="right" w:pos="8504"/>
      </w:tabs>
      <w:snapToGrid w:val="0"/>
    </w:pPr>
  </w:style>
  <w:style w:type="paragraph" w:styleId="a5">
    <w:name w:val="List Bullet"/>
    <w:basedOn w:val="a"/>
    <w:autoRedefine/>
    <w:semiHidden/>
    <w:rsid w:val="001F4E03"/>
    <w:pPr>
      <w:ind w:firstLineChars="85" w:firstLine="178"/>
    </w:pPr>
    <w:rPr>
      <w:rFonts w:ascii="ＭＳ Ｐ明朝" w:eastAsia="ＭＳ Ｐ明朝" w:hAnsi="ＭＳ Ｐ明朝"/>
      <w:szCs w:val="21"/>
    </w:rPr>
  </w:style>
  <w:style w:type="paragraph" w:customStyle="1" w:styleId="21">
    <w:name w:val="スタイル 見出し 2 + ＭＳ Ｐ明朝"/>
    <w:basedOn w:val="20"/>
    <w:rsid w:val="001F4E03"/>
    <w:rPr>
      <w:rFonts w:ascii="ＭＳ Ｐ明朝" w:eastAsia="ＭＳ Ｐ明朝" w:hAnsi="ＭＳ Ｐ明朝"/>
      <w:sz w:val="24"/>
    </w:rPr>
  </w:style>
  <w:style w:type="character" w:customStyle="1" w:styleId="22">
    <w:name w:val="見出し 2 (文字)"/>
    <w:basedOn w:val="a0"/>
    <w:uiPriority w:val="9"/>
    <w:rsid w:val="001F4E03"/>
    <w:rPr>
      <w:rFonts w:ascii="Helvetica" w:eastAsia="平成角ゴシック" w:hAnsi="Helvetica"/>
      <w:kern w:val="2"/>
      <w:sz w:val="28"/>
    </w:rPr>
  </w:style>
  <w:style w:type="character" w:customStyle="1" w:styleId="2Char">
    <w:name w:val="スタイル 見出し 2 + ＭＳ Ｐ明朝 Char"/>
    <w:basedOn w:val="22"/>
    <w:rsid w:val="001F4E03"/>
    <w:rPr>
      <w:rFonts w:ascii="ＭＳ Ｐ明朝" w:eastAsia="ＭＳ Ｐ明朝" w:hAnsi="ＭＳ Ｐ明朝"/>
      <w:kern w:val="2"/>
      <w:sz w:val="24"/>
    </w:rPr>
  </w:style>
  <w:style w:type="character" w:styleId="a6">
    <w:name w:val="Hyperlink"/>
    <w:basedOn w:val="a0"/>
    <w:uiPriority w:val="99"/>
    <w:rsid w:val="001F4E03"/>
    <w:rPr>
      <w:color w:val="0000FF"/>
      <w:u w:val="single"/>
    </w:rPr>
  </w:style>
  <w:style w:type="character" w:styleId="a7">
    <w:name w:val="FollowedHyperlink"/>
    <w:basedOn w:val="a0"/>
    <w:semiHidden/>
    <w:rsid w:val="001F4E03"/>
    <w:rPr>
      <w:color w:val="800080"/>
      <w:u w:val="single"/>
    </w:rPr>
  </w:style>
  <w:style w:type="paragraph" w:styleId="a8">
    <w:name w:val="Date"/>
    <w:basedOn w:val="a"/>
    <w:next w:val="a"/>
    <w:semiHidden/>
    <w:rsid w:val="001F4E03"/>
  </w:style>
  <w:style w:type="paragraph" w:styleId="a9">
    <w:name w:val="Balloon Text"/>
    <w:basedOn w:val="a"/>
    <w:rsid w:val="001F4E03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basedOn w:val="a0"/>
    <w:rsid w:val="001F4E03"/>
    <w:rPr>
      <w:rFonts w:ascii="Arial" w:eastAsia="ＭＳ ゴシック" w:hAnsi="Arial" w:cs="Times New Roman"/>
      <w:kern w:val="2"/>
      <w:sz w:val="18"/>
      <w:szCs w:val="18"/>
    </w:rPr>
  </w:style>
  <w:style w:type="paragraph" w:styleId="ab">
    <w:name w:val="TOC Heading"/>
    <w:basedOn w:val="1"/>
    <w:next w:val="a"/>
    <w:qFormat/>
    <w:rsid w:val="001F4E03"/>
    <w:pPr>
      <w:keepLines/>
      <w:widowControl/>
      <w:spacing w:before="480" w:line="276" w:lineRule="auto"/>
      <w:jc w:val="left"/>
      <w:outlineLvl w:val="9"/>
    </w:pPr>
    <w:rPr>
      <w:rFonts w:ascii="Arial" w:eastAsia="ＭＳ ゴシック" w:hAnsi="Arial"/>
      <w:b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275F21"/>
    <w:pPr>
      <w:tabs>
        <w:tab w:val="left" w:pos="630"/>
        <w:tab w:val="right" w:leader="dot" w:pos="8494"/>
      </w:tabs>
    </w:pPr>
  </w:style>
  <w:style w:type="paragraph" w:styleId="23">
    <w:name w:val="toc 2"/>
    <w:basedOn w:val="a"/>
    <w:next w:val="a"/>
    <w:autoRedefine/>
    <w:uiPriority w:val="39"/>
    <w:rsid w:val="001F4E03"/>
    <w:pPr>
      <w:ind w:leftChars="100" w:left="210"/>
    </w:pPr>
  </w:style>
  <w:style w:type="paragraph" w:styleId="ac">
    <w:name w:val="Title"/>
    <w:basedOn w:val="a"/>
    <w:next w:val="a"/>
    <w:qFormat/>
    <w:rsid w:val="001F4E03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d">
    <w:name w:val="表題 (文字)"/>
    <w:basedOn w:val="a0"/>
    <w:rsid w:val="001F4E03"/>
    <w:rPr>
      <w:rFonts w:ascii="Arial" w:eastAsia="ＭＳ ゴシック" w:hAnsi="Arial" w:cs="Times New Roman"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1F4E03"/>
    <w:pPr>
      <w:ind w:leftChars="400" w:left="840"/>
    </w:pPr>
  </w:style>
  <w:style w:type="paragraph" w:customStyle="1" w:styleId="10">
    <w:name w:val="スタイル1"/>
    <w:basedOn w:val="20"/>
    <w:qFormat/>
    <w:rsid w:val="00410221"/>
    <w:pPr>
      <w:numPr>
        <w:ilvl w:val="1"/>
        <w:numId w:val="11"/>
      </w:numPr>
      <w:ind w:left="567"/>
    </w:pPr>
  </w:style>
  <w:style w:type="paragraph" w:customStyle="1" w:styleId="2">
    <w:name w:val="スタイル2"/>
    <w:basedOn w:val="10"/>
    <w:qFormat/>
    <w:rsid w:val="00410221"/>
    <w:pPr>
      <w:numPr>
        <w:ilvl w:val="2"/>
      </w:numPr>
      <w:ind w:left="709" w:hanging="709"/>
    </w:pPr>
  </w:style>
  <w:style w:type="character" w:customStyle="1" w:styleId="12">
    <w:name w:val="スタイル1 (文字)"/>
    <w:basedOn w:val="22"/>
    <w:rsid w:val="001F4E03"/>
    <w:rPr>
      <w:rFonts w:ascii="Helvetica" w:eastAsia="平成角ゴシック" w:hAnsi="Helvetica"/>
      <w:kern w:val="2"/>
      <w:sz w:val="28"/>
    </w:rPr>
  </w:style>
  <w:style w:type="character" w:customStyle="1" w:styleId="24">
    <w:name w:val="スタイル2 (文字)"/>
    <w:basedOn w:val="12"/>
    <w:rsid w:val="001F4E03"/>
    <w:rPr>
      <w:rFonts w:ascii="Helvetica" w:eastAsia="平成角ゴシック" w:hAnsi="Helvetica"/>
      <w:kern w:val="2"/>
      <w:sz w:val="28"/>
    </w:rPr>
  </w:style>
  <w:style w:type="paragraph" w:styleId="af">
    <w:name w:val="Quote"/>
    <w:basedOn w:val="a"/>
    <w:next w:val="a"/>
    <w:qFormat/>
    <w:rsid w:val="001F4E03"/>
    <w:rPr>
      <w:i/>
      <w:iCs/>
      <w:color w:val="000000"/>
    </w:rPr>
  </w:style>
  <w:style w:type="character" w:customStyle="1" w:styleId="af0">
    <w:name w:val="引用文 (文字)"/>
    <w:basedOn w:val="a0"/>
    <w:rsid w:val="001F4E03"/>
    <w:rPr>
      <w:i/>
      <w:iCs/>
      <w:color w:val="000000"/>
      <w:kern w:val="2"/>
      <w:sz w:val="21"/>
      <w:szCs w:val="24"/>
    </w:rPr>
  </w:style>
  <w:style w:type="character" w:customStyle="1" w:styleId="30">
    <w:name w:val="見出し 3 (文字)"/>
    <w:basedOn w:val="a0"/>
    <w:semiHidden/>
    <w:rsid w:val="001F4E03"/>
    <w:rPr>
      <w:rFonts w:ascii="Arial" w:eastAsia="ＭＳ ゴシック" w:hAnsi="Arial" w:cs="Times New Roman"/>
      <w:kern w:val="2"/>
      <w:sz w:val="21"/>
      <w:szCs w:val="24"/>
    </w:rPr>
  </w:style>
  <w:style w:type="table" w:styleId="af1">
    <w:name w:val="Table Grid"/>
    <w:basedOn w:val="a1"/>
    <w:rsid w:val="008B44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5">
    <w:name w:val="Light List Accent 3"/>
    <w:basedOn w:val="a1"/>
    <w:uiPriority w:val="61"/>
    <w:rsid w:val="005B2BBC"/>
    <w:tblPr>
      <w:tblStyleRowBandSize w:val="1"/>
      <w:tblStyleColBandSize w:val="1"/>
      <w:tblBorders>
        <w:top w:val="single" w:sz="2" w:space="0" w:color="9BBB59"/>
        <w:left w:val="single" w:sz="2" w:space="0" w:color="9BBB59"/>
        <w:bottom w:val="single" w:sz="2" w:space="0" w:color="9BBB59"/>
        <w:right w:val="single" w:sz="2" w:space="0" w:color="9BBB59"/>
        <w:insideH w:val="single" w:sz="2" w:space="0" w:color="9BBB59"/>
        <w:insideV w:val="single" w:sz="2" w:space="0" w:color="9BBB59"/>
      </w:tblBorders>
    </w:tblPr>
    <w:tblStylePr w:type="firstRow">
      <w:pPr>
        <w:spacing w:before="0" w:after="0" w:line="240" w:lineRule="auto"/>
      </w:pPr>
      <w:rPr>
        <w:b w:val="0"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f2">
    <w:name w:val="endnote text"/>
    <w:basedOn w:val="a"/>
    <w:link w:val="af3"/>
    <w:uiPriority w:val="99"/>
    <w:semiHidden/>
    <w:unhideWhenUsed/>
    <w:rsid w:val="004118C7"/>
    <w:pPr>
      <w:snapToGrid w:val="0"/>
      <w:jc w:val="left"/>
    </w:pPr>
  </w:style>
  <w:style w:type="character" w:customStyle="1" w:styleId="af3">
    <w:name w:val="文末脚注文字列 (文字)"/>
    <w:basedOn w:val="a0"/>
    <w:link w:val="af2"/>
    <w:uiPriority w:val="99"/>
    <w:semiHidden/>
    <w:rsid w:val="004118C7"/>
    <w:rPr>
      <w:kern w:val="2"/>
      <w:sz w:val="21"/>
      <w:szCs w:val="24"/>
    </w:rPr>
  </w:style>
  <w:style w:type="character" w:styleId="af4">
    <w:name w:val="endnote reference"/>
    <w:basedOn w:val="a0"/>
    <w:uiPriority w:val="99"/>
    <w:semiHidden/>
    <w:unhideWhenUsed/>
    <w:rsid w:val="004118C7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4118C7"/>
    <w:pPr>
      <w:snapToGrid w:val="0"/>
      <w:jc w:val="left"/>
    </w:pPr>
  </w:style>
  <w:style w:type="character" w:customStyle="1" w:styleId="af6">
    <w:name w:val="脚注文字列 (文字)"/>
    <w:basedOn w:val="a0"/>
    <w:link w:val="af5"/>
    <w:uiPriority w:val="99"/>
    <w:semiHidden/>
    <w:rsid w:val="004118C7"/>
    <w:rPr>
      <w:kern w:val="2"/>
      <w:sz w:val="21"/>
      <w:szCs w:val="24"/>
    </w:rPr>
  </w:style>
  <w:style w:type="character" w:styleId="af7">
    <w:name w:val="footnote reference"/>
    <w:basedOn w:val="a0"/>
    <w:uiPriority w:val="99"/>
    <w:semiHidden/>
    <w:unhideWhenUsed/>
    <w:rsid w:val="004118C7"/>
    <w:rPr>
      <w:vertAlign w:val="superscript"/>
    </w:rPr>
  </w:style>
  <w:style w:type="table" w:customStyle="1" w:styleId="3-2">
    <w:name w:val="スタイル3-2"/>
    <w:basedOn w:val="25"/>
    <w:uiPriority w:val="99"/>
    <w:rsid w:val="00D52D94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 w:val="0"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A615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A615C2"/>
    <w:rPr>
      <w:rFonts w:ascii="ＭＳ ゴシック" w:eastAsia="ＭＳ ゴシック" w:hAnsi="ＭＳ ゴシック" w:cs="ＭＳ ゴシック"/>
      <w:sz w:val="24"/>
      <w:szCs w:val="24"/>
    </w:rPr>
  </w:style>
  <w:style w:type="table" w:styleId="13">
    <w:name w:val="Light Shading Accent 6"/>
    <w:basedOn w:val="a1"/>
    <w:uiPriority w:val="60"/>
    <w:rsid w:val="00D52D9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4">
    <w:name w:val="Light Shading"/>
    <w:basedOn w:val="a1"/>
    <w:uiPriority w:val="60"/>
    <w:rsid w:val="00D52D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ADIEE">
    <w:name w:val="CADIEE"/>
    <w:basedOn w:val="a1"/>
    <w:uiPriority w:val="99"/>
    <w:qFormat/>
    <w:rsid w:val="00814E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heko.net/relativehumidity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yasuda\Documents\Office%20&#12398;&#12459;&#12473;&#12479;&#12512;%20&#12486;&#12531;&#12503;&#12524;&#12540;&#12488;\QCD&#20181;&#27096;&#26360;2016&#12525;&#12468;&#20837;&#12426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995C6-CF1C-4A0D-B925-FAA1A61AF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QCD仕様書2016ロゴ入り.dotx</Template>
  <TotalTime>4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QCD仕様書</vt:lpstr>
      <vt:lpstr>Amenity計算結果表示機能開発詳細設計書</vt:lpstr>
    </vt:vector>
  </TitlesOfParts>
  <Company>電中研</Company>
  <LinksUpToDate>false</LinksUpToDate>
  <CharactersWithSpaces>203</CharactersWithSpaces>
  <SharedDoc>false</SharedDoc>
  <HLinks>
    <vt:vector size="222" baseType="variant">
      <vt:variant>
        <vt:i4>1703994</vt:i4>
      </vt:variant>
      <vt:variant>
        <vt:i4>216</vt:i4>
      </vt:variant>
      <vt:variant>
        <vt:i4>0</vt:i4>
      </vt:variant>
      <vt:variant>
        <vt:i4>5</vt:i4>
      </vt:variant>
      <vt:variant>
        <vt:lpwstr>http://www.qcd.co.jp/soft/trnsys_j/gaiyou.htm</vt:lpwstr>
      </vt:variant>
      <vt:variant>
        <vt:lpwstr/>
      </vt:variant>
      <vt:variant>
        <vt:i4>1245279</vt:i4>
      </vt:variant>
      <vt:variant>
        <vt:i4>213</vt:i4>
      </vt:variant>
      <vt:variant>
        <vt:i4>0</vt:i4>
      </vt:variant>
      <vt:variant>
        <vt:i4>5</vt:i4>
      </vt:variant>
      <vt:variant>
        <vt:lpwstr>http://sel.me.wisc.edu/trnsys/default.htm</vt:lpwstr>
      </vt:variant>
      <vt:variant>
        <vt:lpwstr/>
      </vt:variant>
      <vt:variant>
        <vt:i4>458757</vt:i4>
      </vt:variant>
      <vt:variant>
        <vt:i4>210</vt:i4>
      </vt:variant>
      <vt:variant>
        <vt:i4>0</vt:i4>
      </vt:variant>
      <vt:variant>
        <vt:i4>5</vt:i4>
      </vt:variant>
      <vt:variant>
        <vt:lpwstr>http://www.qcd.co.jp/soft/trnfami/gaiyou.htm　</vt:lpwstr>
      </vt:variant>
      <vt:variant>
        <vt:lpwstr/>
      </vt:variant>
      <vt:variant>
        <vt:i4>2031670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_Toc213575092</vt:lpwstr>
      </vt:variant>
      <vt:variant>
        <vt:i4>2031670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_Toc213575091</vt:lpwstr>
      </vt:variant>
      <vt:variant>
        <vt:i4>2031670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_Toc213575090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_Toc213575089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_Toc213575088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_Toc213575087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_Toc213575086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_Toc213575085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_Toc213575084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_Toc213575083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_Toc213575082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_Toc213575081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_Toc213575080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_Toc213575079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_Toc213575078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_Toc213575077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_Toc213575076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_Toc213575075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_Toc213575074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_Toc213575073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_Toc213575072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_Toc213575071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_Toc213575070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_Toc213575069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_Toc213575068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_Toc213575067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_Toc213575066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_Toc213575065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_Toc213575064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_Toc213575063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_Toc213575062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_Toc213575061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_Toc213575060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_Toc213575059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QCD仕様書</dc:title>
  <dc:creator>Yuichi Yasuda</dc:creator>
  <cp:lastModifiedBy>安田雄市</cp:lastModifiedBy>
  <cp:revision>3</cp:revision>
  <cp:lastPrinted>2009-04-01T05:10:00Z</cp:lastPrinted>
  <dcterms:created xsi:type="dcterms:W3CDTF">2020-08-29T06:37:00Z</dcterms:created>
  <dcterms:modified xsi:type="dcterms:W3CDTF">2020-08-29T06:42:00Z</dcterms:modified>
</cp:coreProperties>
</file>