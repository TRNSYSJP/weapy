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00773" w14:textId="77777777" w:rsidR="0036614A" w:rsidRDefault="0036614A">
      <w:pPr>
        <w:widowControl/>
        <w:jc w:val="left"/>
      </w:pPr>
      <w:r>
        <w:rPr>
          <w:rFonts w:hint="eastAsia"/>
        </w:rPr>
        <w:t>Type99</w:t>
      </w:r>
      <w:r>
        <w:rPr>
          <w:rFonts w:hint="eastAsia"/>
        </w:rPr>
        <w:t>書き出しデータのチェック</w:t>
      </w:r>
    </w:p>
    <w:p w14:paraId="7BAAAF13" w14:textId="77777777" w:rsidR="0036614A" w:rsidRDefault="0036614A">
      <w:pPr>
        <w:widowControl/>
        <w:jc w:val="left"/>
      </w:pPr>
    </w:p>
    <w:p w14:paraId="5E0B661C" w14:textId="77777777" w:rsidR="0036614A" w:rsidRDefault="0036614A" w:rsidP="003A6F76">
      <w:pPr>
        <w:pStyle w:val="1"/>
      </w:pPr>
      <w:r>
        <w:rPr>
          <w:rFonts w:hint="eastAsia"/>
        </w:rPr>
        <w:t>拡張アメダス</w:t>
      </w:r>
      <w:r>
        <w:rPr>
          <w:rFonts w:hint="eastAsia"/>
        </w:rPr>
        <w:t>2010</w:t>
      </w:r>
      <w:r>
        <w:rPr>
          <w:rFonts w:hint="eastAsia"/>
        </w:rPr>
        <w:t>年版標準年のデータとの比較</w:t>
      </w:r>
    </w:p>
    <w:p w14:paraId="765923E6" w14:textId="03AC9F43" w:rsidR="0036614A" w:rsidRDefault="0036614A">
      <w:pPr>
        <w:widowControl/>
        <w:jc w:val="left"/>
      </w:pPr>
      <w:r>
        <w:t>Type99</w:t>
      </w:r>
      <w:r>
        <w:rPr>
          <w:rFonts w:hint="eastAsia"/>
        </w:rPr>
        <w:t>形式で書き出した</w:t>
      </w:r>
      <w:r w:rsidR="00E24D06">
        <w:rPr>
          <w:rFonts w:hint="eastAsia"/>
        </w:rPr>
        <w:t>値と</w:t>
      </w:r>
      <w:proofErr w:type="spellStart"/>
      <w:r w:rsidR="00E24D06">
        <w:rPr>
          <w:rFonts w:hint="eastAsia"/>
        </w:rPr>
        <w:t>DataNavi</w:t>
      </w:r>
      <w:proofErr w:type="spellEnd"/>
      <w:r w:rsidR="00E24D06">
        <w:rPr>
          <w:rFonts w:hint="eastAsia"/>
        </w:rPr>
        <w:t>の値を比較する。</w:t>
      </w:r>
    </w:p>
    <w:p w14:paraId="10668384" w14:textId="14225DA6" w:rsidR="006E36D0" w:rsidRDefault="006E36D0" w:rsidP="006E36D0">
      <w:pPr>
        <w:pStyle w:val="10"/>
      </w:pPr>
      <w:r>
        <w:rPr>
          <w:rFonts w:hint="eastAsia"/>
        </w:rPr>
        <w:t>対象地点</w:t>
      </w:r>
    </w:p>
    <w:p w14:paraId="50251B63" w14:textId="77777777" w:rsidR="007E4D97" w:rsidRDefault="007E4D97" w:rsidP="007E4D97">
      <w:r>
        <w:rPr>
          <w:rFonts w:hint="eastAsia"/>
        </w:rPr>
        <w:t>えりも岬（</w:t>
      </w:r>
      <w:r>
        <w:rPr>
          <w:rFonts w:hint="eastAsia"/>
        </w:rPr>
        <w:t>148</w:t>
      </w:r>
      <w:r>
        <w:rPr>
          <w:rFonts w:hint="eastAsia"/>
        </w:rPr>
        <w:t>）、東京（</w:t>
      </w:r>
      <w:r>
        <w:rPr>
          <w:rFonts w:hint="eastAsia"/>
        </w:rPr>
        <w:t>363</w:t>
      </w:r>
      <w:r>
        <w:rPr>
          <w:rFonts w:hint="eastAsia"/>
        </w:rPr>
        <w:t>）の</w:t>
      </w:r>
      <w:r>
        <w:rPr>
          <w:rFonts w:hint="eastAsia"/>
        </w:rPr>
        <w:t>2</w:t>
      </w:r>
      <w:r>
        <w:rPr>
          <w:rFonts w:hint="eastAsia"/>
        </w:rPr>
        <w:t>地点のデータを</w:t>
      </w:r>
      <w:proofErr w:type="spellStart"/>
      <w:r>
        <w:rPr>
          <w:rFonts w:hint="eastAsia"/>
        </w:rPr>
        <w:t>DataNavi</w:t>
      </w:r>
      <w:proofErr w:type="spellEnd"/>
      <w:r>
        <w:rPr>
          <w:rFonts w:hint="eastAsia"/>
        </w:rPr>
        <w:t>で書き出した値と比較する。</w:t>
      </w:r>
    </w:p>
    <w:p w14:paraId="29C72FC5" w14:textId="77777777" w:rsidR="007E4D97" w:rsidRPr="007E4D97" w:rsidRDefault="007E4D97">
      <w:pPr>
        <w:widowControl/>
        <w:jc w:val="left"/>
      </w:pPr>
    </w:p>
    <w:p w14:paraId="4A77D3EB" w14:textId="2ED12D64" w:rsidR="0098362C" w:rsidRDefault="0098362C">
      <w:pPr>
        <w:widowControl/>
        <w:jc w:val="left"/>
      </w:pPr>
      <w:r>
        <w:rPr>
          <w:rFonts w:hint="eastAsia"/>
        </w:rPr>
        <w:t>拡張アメダスから</w:t>
      </w:r>
      <w:r>
        <w:rPr>
          <w:rFonts w:hint="eastAsia"/>
        </w:rPr>
        <w:t>Ty</w:t>
      </w:r>
      <w:r>
        <w:t>pe99</w:t>
      </w:r>
      <w:r>
        <w:rPr>
          <w:rFonts w:hint="eastAsia"/>
        </w:rPr>
        <w:t>形式へ書き出す際、基本的には元データから単位換算のみ行って書き出している。</w:t>
      </w:r>
    </w:p>
    <w:p w14:paraId="09ED9A9D" w14:textId="605309A2" w:rsidR="0098362C" w:rsidRDefault="0098362C">
      <w:pPr>
        <w:widowControl/>
        <w:jc w:val="left"/>
      </w:pPr>
      <w:r>
        <w:rPr>
          <w:rFonts w:hint="eastAsia"/>
        </w:rPr>
        <w:t>ただし、相対湿度については元データが絶対湿度のため計算による値となっている。</w:t>
      </w:r>
      <w:r w:rsidR="007E4D97">
        <w:rPr>
          <w:rFonts w:hint="eastAsia"/>
        </w:rPr>
        <w:t>このため</w:t>
      </w:r>
      <w:r>
        <w:rPr>
          <w:rFonts w:hint="eastAsia"/>
        </w:rPr>
        <w:t>湿度も高く、気温も氷点下</w:t>
      </w:r>
      <w:r w:rsidR="007E4D97">
        <w:rPr>
          <w:rFonts w:hint="eastAsia"/>
        </w:rPr>
        <w:t>に及ぶ「えりも岬」を対象地点としている。</w:t>
      </w:r>
    </w:p>
    <w:p w14:paraId="0D35A354" w14:textId="5DC772D4" w:rsidR="0098362C" w:rsidRDefault="0098362C">
      <w:pPr>
        <w:widowControl/>
        <w:jc w:val="left"/>
      </w:pPr>
    </w:p>
    <w:p w14:paraId="478D1A63" w14:textId="0B3A2CF9" w:rsidR="0098362C" w:rsidRDefault="0098362C">
      <w:pPr>
        <w:widowControl/>
        <w:jc w:val="left"/>
      </w:pPr>
    </w:p>
    <w:tbl>
      <w:tblPr>
        <w:tblStyle w:val="CADIEE"/>
        <w:tblW w:w="6658" w:type="dxa"/>
        <w:tblLook w:val="0620" w:firstRow="1" w:lastRow="0" w:firstColumn="0" w:lastColumn="0" w:noHBand="1" w:noVBand="1"/>
      </w:tblPr>
      <w:tblGrid>
        <w:gridCol w:w="1070"/>
        <w:gridCol w:w="1432"/>
        <w:gridCol w:w="1312"/>
        <w:gridCol w:w="1426"/>
        <w:gridCol w:w="1418"/>
      </w:tblGrid>
      <w:tr w:rsidR="005A4676" w14:paraId="7FB32AA8" w14:textId="0B7512D4" w:rsidTr="00333D50">
        <w:trPr>
          <w:cnfStyle w:val="100000000000" w:firstRow="1" w:lastRow="0" w:firstColumn="0" w:lastColumn="0" w:oddVBand="0" w:evenVBand="0" w:oddHBand="0" w:evenHBand="0" w:firstRowFirstColumn="0" w:firstRowLastColumn="0" w:lastRowFirstColumn="0" w:lastRowLastColumn="0"/>
          <w:trHeight w:val="325"/>
        </w:trPr>
        <w:tc>
          <w:tcPr>
            <w:tcW w:w="1070" w:type="dxa"/>
          </w:tcPr>
          <w:p w14:paraId="64AE0B96" w14:textId="4D8D6765" w:rsidR="005A4676" w:rsidRDefault="005A4676">
            <w:pPr>
              <w:widowControl/>
              <w:jc w:val="left"/>
            </w:pPr>
            <w:r>
              <w:rPr>
                <w:rFonts w:hint="eastAsia"/>
              </w:rPr>
              <w:t>地点</w:t>
            </w:r>
          </w:p>
        </w:tc>
        <w:tc>
          <w:tcPr>
            <w:tcW w:w="1432" w:type="dxa"/>
          </w:tcPr>
          <w:p w14:paraId="03FF6CE3" w14:textId="3EC2090A" w:rsidR="005A4676" w:rsidRDefault="005A4676">
            <w:pPr>
              <w:widowControl/>
              <w:jc w:val="left"/>
            </w:pPr>
            <w:r>
              <w:rPr>
                <w:rFonts w:hint="eastAsia"/>
              </w:rPr>
              <w:t>地点番号</w:t>
            </w:r>
          </w:p>
        </w:tc>
        <w:tc>
          <w:tcPr>
            <w:tcW w:w="1312" w:type="dxa"/>
          </w:tcPr>
          <w:p w14:paraId="7900E973" w14:textId="0E09F778" w:rsidR="005A4676" w:rsidRDefault="005A4676">
            <w:pPr>
              <w:widowControl/>
              <w:jc w:val="left"/>
            </w:pPr>
            <w:r>
              <w:rPr>
                <w:rFonts w:hint="eastAsia"/>
              </w:rPr>
              <w:t>緯度</w:t>
            </w:r>
            <w:r w:rsidR="00333D50">
              <w:rPr>
                <w:rFonts w:hint="eastAsia"/>
              </w:rPr>
              <w:t>[</w:t>
            </w:r>
            <w:r w:rsidR="00333D50">
              <w:t>deg]</w:t>
            </w:r>
          </w:p>
        </w:tc>
        <w:tc>
          <w:tcPr>
            <w:tcW w:w="1426" w:type="dxa"/>
          </w:tcPr>
          <w:p w14:paraId="3308C854" w14:textId="6431B515" w:rsidR="005A4676" w:rsidRDefault="005A4676">
            <w:pPr>
              <w:widowControl/>
              <w:jc w:val="left"/>
            </w:pPr>
            <w:r>
              <w:rPr>
                <w:rFonts w:hint="eastAsia"/>
              </w:rPr>
              <w:t>経度</w:t>
            </w:r>
            <w:r w:rsidR="00333D50">
              <w:rPr>
                <w:rFonts w:hint="eastAsia"/>
              </w:rPr>
              <w:t>[</w:t>
            </w:r>
            <w:r w:rsidR="00333D50">
              <w:t>deg]</w:t>
            </w:r>
          </w:p>
        </w:tc>
        <w:tc>
          <w:tcPr>
            <w:tcW w:w="1418" w:type="dxa"/>
          </w:tcPr>
          <w:p w14:paraId="255FFF0C" w14:textId="151A3FDC" w:rsidR="00333D50" w:rsidRPr="00333D50" w:rsidRDefault="00333D50">
            <w:pPr>
              <w:widowControl/>
              <w:jc w:val="left"/>
              <w:rPr>
                <w:b w:val="0"/>
                <w:bCs w:val="0"/>
              </w:rPr>
            </w:pPr>
            <w:r>
              <w:rPr>
                <w:rFonts w:hint="eastAsia"/>
              </w:rPr>
              <w:t>標高</w:t>
            </w:r>
            <w:r>
              <w:rPr>
                <w:rFonts w:hint="eastAsia"/>
              </w:rPr>
              <w:t>[</w:t>
            </w:r>
            <w:r>
              <w:t>m]</w:t>
            </w:r>
          </w:p>
        </w:tc>
      </w:tr>
      <w:tr w:rsidR="005A4676" w14:paraId="7EE06DD2" w14:textId="6EC83364" w:rsidTr="00333D50">
        <w:trPr>
          <w:trHeight w:val="325"/>
        </w:trPr>
        <w:tc>
          <w:tcPr>
            <w:tcW w:w="1070" w:type="dxa"/>
          </w:tcPr>
          <w:p w14:paraId="177879BA" w14:textId="427E50FA" w:rsidR="005A4676" w:rsidRDefault="005A4676">
            <w:pPr>
              <w:widowControl/>
              <w:jc w:val="left"/>
            </w:pPr>
            <w:r>
              <w:rPr>
                <w:rFonts w:hint="eastAsia"/>
              </w:rPr>
              <w:t>えりも岬</w:t>
            </w:r>
          </w:p>
        </w:tc>
        <w:tc>
          <w:tcPr>
            <w:tcW w:w="1432" w:type="dxa"/>
          </w:tcPr>
          <w:p w14:paraId="03E29071" w14:textId="3AF66EB5" w:rsidR="005A4676" w:rsidRDefault="005A4676">
            <w:pPr>
              <w:widowControl/>
              <w:jc w:val="left"/>
            </w:pPr>
            <w:r>
              <w:rPr>
                <w:rFonts w:hint="eastAsia"/>
              </w:rPr>
              <w:t>148</w:t>
            </w:r>
          </w:p>
        </w:tc>
        <w:tc>
          <w:tcPr>
            <w:tcW w:w="1312" w:type="dxa"/>
          </w:tcPr>
          <w:p w14:paraId="25CBF78C" w14:textId="000F3AF9" w:rsidR="005A4676" w:rsidRDefault="005A4676">
            <w:pPr>
              <w:widowControl/>
              <w:jc w:val="left"/>
            </w:pPr>
            <w:r>
              <w:rPr>
                <w:rFonts w:hint="eastAsia"/>
              </w:rPr>
              <w:t>4</w:t>
            </w:r>
            <w:r>
              <w:t>1.92</w:t>
            </w:r>
          </w:p>
        </w:tc>
        <w:tc>
          <w:tcPr>
            <w:tcW w:w="1426" w:type="dxa"/>
          </w:tcPr>
          <w:p w14:paraId="1CE48E0D" w14:textId="2F212464" w:rsidR="005A4676" w:rsidRDefault="005A4676">
            <w:pPr>
              <w:widowControl/>
              <w:jc w:val="left"/>
            </w:pPr>
            <w:r>
              <w:t>-</w:t>
            </w:r>
            <w:r>
              <w:rPr>
                <w:rFonts w:hint="eastAsia"/>
              </w:rPr>
              <w:t>1</w:t>
            </w:r>
            <w:r>
              <w:t>43.25</w:t>
            </w:r>
          </w:p>
        </w:tc>
        <w:tc>
          <w:tcPr>
            <w:tcW w:w="1418" w:type="dxa"/>
          </w:tcPr>
          <w:p w14:paraId="116880D6" w14:textId="26BEA5B1" w:rsidR="00333D50" w:rsidRDefault="00333D50">
            <w:pPr>
              <w:widowControl/>
              <w:jc w:val="left"/>
            </w:pPr>
            <w:r>
              <w:rPr>
                <w:rFonts w:hint="eastAsia"/>
              </w:rPr>
              <w:t>6</w:t>
            </w:r>
            <w:r>
              <w:t>3</w:t>
            </w:r>
          </w:p>
        </w:tc>
      </w:tr>
      <w:tr w:rsidR="005A4676" w14:paraId="48FA179E" w14:textId="71234ECE" w:rsidTr="00333D50">
        <w:trPr>
          <w:trHeight w:val="325"/>
        </w:trPr>
        <w:tc>
          <w:tcPr>
            <w:tcW w:w="1070" w:type="dxa"/>
          </w:tcPr>
          <w:p w14:paraId="02E1FDA4" w14:textId="47199C0B" w:rsidR="005A4676" w:rsidRDefault="005A4676">
            <w:pPr>
              <w:widowControl/>
              <w:jc w:val="left"/>
            </w:pPr>
            <w:r>
              <w:rPr>
                <w:rFonts w:hint="eastAsia"/>
              </w:rPr>
              <w:t>東京</w:t>
            </w:r>
          </w:p>
        </w:tc>
        <w:tc>
          <w:tcPr>
            <w:tcW w:w="1432" w:type="dxa"/>
          </w:tcPr>
          <w:p w14:paraId="32CC22DE" w14:textId="5442ED7E" w:rsidR="005A4676" w:rsidRDefault="005A4676">
            <w:pPr>
              <w:widowControl/>
              <w:jc w:val="left"/>
            </w:pPr>
            <w:r>
              <w:rPr>
                <w:rFonts w:hint="eastAsia"/>
              </w:rPr>
              <w:t>363</w:t>
            </w:r>
          </w:p>
        </w:tc>
        <w:tc>
          <w:tcPr>
            <w:tcW w:w="1312" w:type="dxa"/>
          </w:tcPr>
          <w:p w14:paraId="5C627185" w14:textId="6CC68D64" w:rsidR="005A4676" w:rsidRDefault="005A4676">
            <w:pPr>
              <w:widowControl/>
              <w:jc w:val="left"/>
            </w:pPr>
            <w:r>
              <w:rPr>
                <w:rFonts w:hint="eastAsia"/>
              </w:rPr>
              <w:t>35.69</w:t>
            </w:r>
          </w:p>
        </w:tc>
        <w:tc>
          <w:tcPr>
            <w:tcW w:w="1426" w:type="dxa"/>
          </w:tcPr>
          <w:p w14:paraId="47A9E81D" w14:textId="6EE16758" w:rsidR="005A4676" w:rsidRDefault="005A4676">
            <w:pPr>
              <w:widowControl/>
              <w:jc w:val="left"/>
            </w:pPr>
            <w:r>
              <w:rPr>
                <w:rFonts w:hint="eastAsia"/>
              </w:rPr>
              <w:t>-139.</w:t>
            </w:r>
            <w:r>
              <w:t>76</w:t>
            </w:r>
          </w:p>
        </w:tc>
        <w:tc>
          <w:tcPr>
            <w:tcW w:w="1418" w:type="dxa"/>
          </w:tcPr>
          <w:p w14:paraId="72933676" w14:textId="7AE73CE8" w:rsidR="005A4676" w:rsidRDefault="00333D50">
            <w:pPr>
              <w:widowControl/>
              <w:jc w:val="left"/>
            </w:pPr>
            <w:r>
              <w:rPr>
                <w:rFonts w:hint="eastAsia"/>
              </w:rPr>
              <w:t>6</w:t>
            </w:r>
          </w:p>
        </w:tc>
      </w:tr>
      <w:tr w:rsidR="005A4676" w14:paraId="75087102" w14:textId="149D3000" w:rsidTr="00333D50">
        <w:trPr>
          <w:trHeight w:val="325"/>
        </w:trPr>
        <w:tc>
          <w:tcPr>
            <w:tcW w:w="1070" w:type="dxa"/>
          </w:tcPr>
          <w:p w14:paraId="50FF1CBB" w14:textId="597778A8" w:rsidR="005A4676" w:rsidRDefault="005A4676">
            <w:pPr>
              <w:widowControl/>
              <w:jc w:val="left"/>
            </w:pPr>
            <w:r>
              <w:rPr>
                <w:rFonts w:hint="eastAsia"/>
              </w:rPr>
              <w:t>野辺山</w:t>
            </w:r>
          </w:p>
        </w:tc>
        <w:tc>
          <w:tcPr>
            <w:tcW w:w="1432" w:type="dxa"/>
          </w:tcPr>
          <w:p w14:paraId="65FE0FAB" w14:textId="56A32F39" w:rsidR="005A4676" w:rsidRDefault="005A4676">
            <w:pPr>
              <w:widowControl/>
              <w:jc w:val="left"/>
            </w:pPr>
            <w:r>
              <w:rPr>
                <w:rFonts w:hint="eastAsia"/>
              </w:rPr>
              <w:t>410</w:t>
            </w:r>
          </w:p>
        </w:tc>
        <w:tc>
          <w:tcPr>
            <w:tcW w:w="1312" w:type="dxa"/>
          </w:tcPr>
          <w:p w14:paraId="5EABF5E0" w14:textId="4916BAF0" w:rsidR="005A4676" w:rsidRDefault="005A4676">
            <w:pPr>
              <w:widowControl/>
              <w:jc w:val="left"/>
            </w:pPr>
            <w:r>
              <w:rPr>
                <w:rFonts w:hint="eastAsia"/>
              </w:rPr>
              <w:t>35.95</w:t>
            </w:r>
          </w:p>
        </w:tc>
        <w:tc>
          <w:tcPr>
            <w:tcW w:w="1426" w:type="dxa"/>
          </w:tcPr>
          <w:p w14:paraId="06047BA7" w14:textId="1D081051" w:rsidR="005A4676" w:rsidRDefault="005A4676">
            <w:pPr>
              <w:widowControl/>
              <w:jc w:val="left"/>
            </w:pPr>
            <w:r>
              <w:rPr>
                <w:rFonts w:hint="eastAsia"/>
              </w:rPr>
              <w:t>-</w:t>
            </w:r>
            <w:r>
              <w:t>138.48</w:t>
            </w:r>
          </w:p>
        </w:tc>
        <w:tc>
          <w:tcPr>
            <w:tcW w:w="1418" w:type="dxa"/>
          </w:tcPr>
          <w:p w14:paraId="6D472F76" w14:textId="2F675D09" w:rsidR="005A4676" w:rsidRDefault="00333D50">
            <w:pPr>
              <w:widowControl/>
              <w:jc w:val="left"/>
            </w:pPr>
            <w:r w:rsidRPr="00333D50">
              <w:t>1</w:t>
            </w:r>
            <w:r>
              <w:t>,</w:t>
            </w:r>
            <w:r w:rsidRPr="00333D50">
              <w:t>350</w:t>
            </w:r>
          </w:p>
        </w:tc>
      </w:tr>
      <w:tr w:rsidR="009123BE" w14:paraId="30608FF5" w14:textId="77777777" w:rsidTr="00333D50">
        <w:trPr>
          <w:trHeight w:val="325"/>
        </w:trPr>
        <w:tc>
          <w:tcPr>
            <w:tcW w:w="1070" w:type="dxa"/>
          </w:tcPr>
          <w:p w14:paraId="2C3AA42F" w14:textId="537F9566" w:rsidR="009123BE" w:rsidRDefault="009123BE">
            <w:pPr>
              <w:widowControl/>
              <w:jc w:val="left"/>
              <w:rPr>
                <w:rFonts w:hint="eastAsia"/>
              </w:rPr>
            </w:pPr>
            <w:r>
              <w:rPr>
                <w:rFonts w:hint="eastAsia"/>
              </w:rPr>
              <w:t>大潟</w:t>
            </w:r>
            <w:r w:rsidR="00974B80">
              <w:rPr>
                <w:rFonts w:hint="eastAsia"/>
              </w:rPr>
              <w:t>※</w:t>
            </w:r>
          </w:p>
        </w:tc>
        <w:tc>
          <w:tcPr>
            <w:tcW w:w="1432" w:type="dxa"/>
          </w:tcPr>
          <w:p w14:paraId="60B95EC3" w14:textId="3C26F389" w:rsidR="009123BE" w:rsidRDefault="009123BE">
            <w:pPr>
              <w:widowControl/>
              <w:jc w:val="left"/>
              <w:rPr>
                <w:rFonts w:hint="eastAsia"/>
              </w:rPr>
            </w:pPr>
            <w:r>
              <w:rPr>
                <w:rFonts w:hint="eastAsia"/>
              </w:rPr>
              <w:t>193</w:t>
            </w:r>
          </w:p>
        </w:tc>
        <w:tc>
          <w:tcPr>
            <w:tcW w:w="1312" w:type="dxa"/>
          </w:tcPr>
          <w:p w14:paraId="427547D1" w14:textId="5F6F4F19" w:rsidR="009123BE" w:rsidRDefault="009123BE">
            <w:pPr>
              <w:widowControl/>
              <w:jc w:val="left"/>
              <w:rPr>
                <w:rFonts w:hint="eastAsia"/>
              </w:rPr>
            </w:pPr>
            <w:r>
              <w:rPr>
                <w:rFonts w:hint="eastAsia"/>
              </w:rPr>
              <w:t>40.0</w:t>
            </w:r>
          </w:p>
        </w:tc>
        <w:tc>
          <w:tcPr>
            <w:tcW w:w="1426" w:type="dxa"/>
          </w:tcPr>
          <w:p w14:paraId="2850E2C3" w14:textId="63BADDED" w:rsidR="009123BE" w:rsidRDefault="009123BE">
            <w:pPr>
              <w:widowControl/>
              <w:jc w:val="left"/>
              <w:rPr>
                <w:rFonts w:hint="eastAsia"/>
              </w:rPr>
            </w:pPr>
            <w:r>
              <w:rPr>
                <w:rFonts w:hint="eastAsia"/>
              </w:rPr>
              <w:t>-139.95</w:t>
            </w:r>
          </w:p>
        </w:tc>
        <w:tc>
          <w:tcPr>
            <w:tcW w:w="1418" w:type="dxa"/>
          </w:tcPr>
          <w:p w14:paraId="42181168" w14:textId="2F328D21" w:rsidR="009123BE" w:rsidRPr="00333D50" w:rsidRDefault="009123BE">
            <w:pPr>
              <w:widowControl/>
              <w:jc w:val="left"/>
            </w:pPr>
            <w:r>
              <w:rPr>
                <w:rFonts w:hint="eastAsia"/>
              </w:rPr>
              <w:t>-3</w:t>
            </w:r>
          </w:p>
        </w:tc>
      </w:tr>
      <w:tr w:rsidR="009123BE" w14:paraId="69E5C32F" w14:textId="77777777" w:rsidTr="00333D50">
        <w:trPr>
          <w:trHeight w:val="325"/>
        </w:trPr>
        <w:tc>
          <w:tcPr>
            <w:tcW w:w="1070" w:type="dxa"/>
          </w:tcPr>
          <w:p w14:paraId="7BDAE6B0" w14:textId="0F8B8314" w:rsidR="009123BE" w:rsidRDefault="009123BE">
            <w:pPr>
              <w:widowControl/>
              <w:jc w:val="left"/>
              <w:rPr>
                <w:rFonts w:hint="eastAsia"/>
              </w:rPr>
            </w:pPr>
            <w:r>
              <w:rPr>
                <w:rFonts w:hint="eastAsia"/>
              </w:rPr>
              <w:t>笠岡</w:t>
            </w:r>
            <w:r w:rsidR="00974B80">
              <w:rPr>
                <w:rFonts w:hint="eastAsia"/>
              </w:rPr>
              <w:t>※</w:t>
            </w:r>
          </w:p>
        </w:tc>
        <w:tc>
          <w:tcPr>
            <w:tcW w:w="1432" w:type="dxa"/>
          </w:tcPr>
          <w:p w14:paraId="17D0D8A3" w14:textId="7CB49DBF" w:rsidR="009123BE" w:rsidRDefault="009123BE">
            <w:pPr>
              <w:widowControl/>
              <w:jc w:val="left"/>
              <w:rPr>
                <w:rFonts w:hint="eastAsia"/>
              </w:rPr>
            </w:pPr>
            <w:r>
              <w:rPr>
                <w:rFonts w:hint="eastAsia"/>
              </w:rPr>
              <w:t>618</w:t>
            </w:r>
          </w:p>
        </w:tc>
        <w:tc>
          <w:tcPr>
            <w:tcW w:w="1312" w:type="dxa"/>
          </w:tcPr>
          <w:p w14:paraId="4213B1DE" w14:textId="5169CE05" w:rsidR="009123BE" w:rsidRDefault="009123BE">
            <w:pPr>
              <w:widowControl/>
              <w:jc w:val="left"/>
              <w:rPr>
                <w:rFonts w:hint="eastAsia"/>
              </w:rPr>
            </w:pPr>
            <w:r>
              <w:rPr>
                <w:rFonts w:hint="eastAsia"/>
              </w:rPr>
              <w:t>34.49</w:t>
            </w:r>
          </w:p>
        </w:tc>
        <w:tc>
          <w:tcPr>
            <w:tcW w:w="1426" w:type="dxa"/>
          </w:tcPr>
          <w:p w14:paraId="089B6486" w14:textId="46ACDEB4" w:rsidR="009123BE" w:rsidRDefault="009123BE">
            <w:pPr>
              <w:widowControl/>
              <w:jc w:val="left"/>
              <w:rPr>
                <w:rFonts w:hint="eastAsia"/>
              </w:rPr>
            </w:pPr>
            <w:r>
              <w:rPr>
                <w:rFonts w:hint="eastAsia"/>
              </w:rPr>
              <w:t>-133.52</w:t>
            </w:r>
          </w:p>
        </w:tc>
        <w:tc>
          <w:tcPr>
            <w:tcW w:w="1418" w:type="dxa"/>
          </w:tcPr>
          <w:p w14:paraId="4C6C181C" w14:textId="1BB977DA" w:rsidR="009123BE" w:rsidRDefault="009123BE">
            <w:pPr>
              <w:widowControl/>
              <w:jc w:val="left"/>
              <w:rPr>
                <w:rFonts w:hint="eastAsia"/>
              </w:rPr>
            </w:pPr>
            <w:r>
              <w:rPr>
                <w:rFonts w:hint="eastAsia"/>
              </w:rPr>
              <w:t>0</w:t>
            </w:r>
          </w:p>
        </w:tc>
      </w:tr>
    </w:tbl>
    <w:p w14:paraId="51DBFA3D" w14:textId="3D6A978D" w:rsidR="0098362C" w:rsidRDefault="00974B80">
      <w:pPr>
        <w:widowControl/>
        <w:jc w:val="left"/>
      </w:pPr>
      <w:r>
        <w:rPr>
          <w:rFonts w:hint="eastAsia"/>
        </w:rPr>
        <w:t>相対湿度のみ</w:t>
      </w:r>
      <w:r>
        <w:rPr>
          <w:rFonts w:hint="eastAsia"/>
        </w:rPr>
        <w:t>EA</w:t>
      </w:r>
      <w:r>
        <w:rPr>
          <w:rFonts w:hint="eastAsia"/>
        </w:rPr>
        <w:t>と比較</w:t>
      </w:r>
    </w:p>
    <w:p w14:paraId="3D44D6A9" w14:textId="77777777" w:rsidR="00974B80" w:rsidRDefault="00974B80">
      <w:pPr>
        <w:widowControl/>
        <w:jc w:val="left"/>
        <w:rPr>
          <w:rFonts w:hint="eastAsia"/>
        </w:rPr>
      </w:pPr>
    </w:p>
    <w:p w14:paraId="13EE1BDC" w14:textId="144337D2" w:rsidR="007E4D97" w:rsidRDefault="007E4D97">
      <w:pPr>
        <w:widowControl/>
        <w:jc w:val="left"/>
      </w:pPr>
      <w:r>
        <w:rPr>
          <w:rFonts w:hint="eastAsia"/>
        </w:rPr>
        <w:t>例）コマンドプロンプトからの実行</w:t>
      </w:r>
    </w:p>
    <w:p w14:paraId="245D01F2" w14:textId="0EC4053D" w:rsidR="007E4D97" w:rsidRDefault="007E4D97" w:rsidP="007E4D97">
      <w:pPr>
        <w:widowControl/>
        <w:jc w:val="left"/>
      </w:pPr>
      <w:r>
        <w:rPr>
          <w:rFonts w:hint="eastAsia"/>
        </w:rPr>
        <w:t>.</w:t>
      </w:r>
      <w:r>
        <w:t xml:space="preserve">\conv_type99.exe </w:t>
      </w:r>
      <w:r w:rsidR="00FD5325">
        <w:t>D</w:t>
      </w:r>
      <w:r w:rsidR="00FD5325" w:rsidRPr="00FD5325">
        <w:t>:\EAD\RWY0110.wea</w:t>
      </w:r>
      <w:r w:rsidR="00FD5325">
        <w:t xml:space="preserve"> </w:t>
      </w:r>
      <w:proofErr w:type="spellStart"/>
      <w:r>
        <w:t>Erimomisaki</w:t>
      </w:r>
      <w:proofErr w:type="spellEnd"/>
      <w:r>
        <w:t xml:space="preserve"> 148 41.92 -143.25</w:t>
      </w:r>
      <w:r w:rsidR="00C65ED7">
        <w:t xml:space="preserve"> 63</w:t>
      </w:r>
    </w:p>
    <w:p w14:paraId="0521BAA5" w14:textId="1D83E204" w:rsidR="007E4D97" w:rsidRDefault="007E4D97" w:rsidP="007E4D97">
      <w:pPr>
        <w:widowControl/>
        <w:jc w:val="left"/>
      </w:pPr>
      <w:r>
        <w:rPr>
          <w:rFonts w:hint="eastAsia"/>
        </w:rPr>
        <w:t>.</w:t>
      </w:r>
      <w:r>
        <w:t xml:space="preserve">\conv_type99.exe </w:t>
      </w:r>
      <w:r w:rsidR="00FD5325">
        <w:t>D</w:t>
      </w:r>
      <w:r w:rsidR="00FD5325" w:rsidRPr="00FD5325">
        <w:t>:\EAD\RWY0110.wea</w:t>
      </w:r>
      <w:r w:rsidR="00FD5325">
        <w:t xml:space="preserve"> </w:t>
      </w:r>
      <w:r>
        <w:t>Tokyo 363 35.69 -139.76</w:t>
      </w:r>
      <w:r w:rsidR="00C65ED7">
        <w:rPr>
          <w:rFonts w:hint="eastAsia"/>
        </w:rPr>
        <w:t xml:space="preserve"> </w:t>
      </w:r>
      <w:r w:rsidR="00C65ED7">
        <w:t>6</w:t>
      </w:r>
    </w:p>
    <w:p w14:paraId="6887DC92" w14:textId="4EEFE2D1" w:rsidR="007E4D97" w:rsidRDefault="0056602C">
      <w:pPr>
        <w:widowControl/>
        <w:jc w:val="left"/>
      </w:pPr>
      <w:r w:rsidRPr="0056602C">
        <w:t xml:space="preserve">.\conv_type99.exe D:\EAD\RWY0110.wea </w:t>
      </w:r>
      <w:proofErr w:type="spellStart"/>
      <w:r>
        <w:t>Nobeyama</w:t>
      </w:r>
      <w:proofErr w:type="spellEnd"/>
      <w:r w:rsidRPr="0056602C">
        <w:t xml:space="preserve"> </w:t>
      </w:r>
      <w:r>
        <w:t>410</w:t>
      </w:r>
      <w:r w:rsidRPr="0056602C">
        <w:t xml:space="preserve"> </w:t>
      </w:r>
      <w:r>
        <w:rPr>
          <w:rFonts w:hint="eastAsia"/>
        </w:rPr>
        <w:t>35.95</w:t>
      </w:r>
      <w:r w:rsidRPr="0056602C">
        <w:t xml:space="preserve"> -</w:t>
      </w:r>
      <w:r>
        <w:t>138.48</w:t>
      </w:r>
      <w:r w:rsidR="00C65ED7">
        <w:t xml:space="preserve"> 1350</w:t>
      </w:r>
    </w:p>
    <w:p w14:paraId="63DD3B20" w14:textId="651659F2" w:rsidR="00644499" w:rsidRDefault="00644499">
      <w:pPr>
        <w:widowControl/>
        <w:jc w:val="left"/>
      </w:pPr>
      <w:r>
        <w:rPr>
          <w:rFonts w:hint="eastAsia"/>
        </w:rPr>
        <w:t>.\</w:t>
      </w:r>
      <w:r w:rsidRPr="00644499">
        <w:t xml:space="preserve">conv_type99.exe D:\EAD\RWY0110.wea </w:t>
      </w:r>
      <w:proofErr w:type="spellStart"/>
      <w:r w:rsidRPr="00644499">
        <w:t>oogata</w:t>
      </w:r>
      <w:proofErr w:type="spellEnd"/>
      <w:r w:rsidRPr="00644499">
        <w:t xml:space="preserve"> 193 40.0 -139.95 -3.0</w:t>
      </w:r>
    </w:p>
    <w:p w14:paraId="2585753A" w14:textId="0E811E73" w:rsidR="00644499" w:rsidRPr="007E4D97" w:rsidRDefault="00644499">
      <w:pPr>
        <w:widowControl/>
        <w:jc w:val="left"/>
      </w:pPr>
      <w:r w:rsidRPr="00644499">
        <w:t xml:space="preserve">.\conv_type99.exe D:\EAD\RWY0110.wea </w:t>
      </w:r>
      <w:proofErr w:type="spellStart"/>
      <w:r w:rsidRPr="00644499">
        <w:t>kasaoka</w:t>
      </w:r>
      <w:proofErr w:type="spellEnd"/>
      <w:r w:rsidRPr="00644499">
        <w:t xml:space="preserve"> 618 34.49 -133.52 0.0</w:t>
      </w:r>
    </w:p>
    <w:p w14:paraId="4F051974" w14:textId="18EE3EEB" w:rsidR="006E36D0" w:rsidRDefault="006E36D0" w:rsidP="006E36D0">
      <w:pPr>
        <w:pStyle w:val="10"/>
      </w:pPr>
      <w:r>
        <w:rPr>
          <w:rFonts w:hint="eastAsia"/>
        </w:rPr>
        <w:t>比較方法</w:t>
      </w:r>
    </w:p>
    <w:p w14:paraId="531EA596" w14:textId="0AD5F7FD" w:rsidR="006E36D0" w:rsidRDefault="006E36D0">
      <w:pPr>
        <w:widowControl/>
        <w:jc w:val="left"/>
      </w:pPr>
      <w:r>
        <w:rPr>
          <w:rFonts w:hint="eastAsia"/>
        </w:rPr>
        <w:t>気温、湿度、全天日射量、大気放射量、風向、風速、降水量、日照時間の値毎に</w:t>
      </w:r>
      <w:r>
        <w:rPr>
          <w:rFonts w:hint="eastAsia"/>
        </w:rPr>
        <w:t>8760h</w:t>
      </w:r>
      <w:r>
        <w:rPr>
          <w:rFonts w:hint="eastAsia"/>
        </w:rPr>
        <w:t>の相関を取る。</w:t>
      </w:r>
      <w:r w:rsidR="00D65459">
        <w:rPr>
          <w:rFonts w:hint="eastAsia"/>
        </w:rPr>
        <w:t>（</w:t>
      </w:r>
      <w:r w:rsidR="00D65459">
        <w:rPr>
          <w:rFonts w:hint="eastAsia"/>
        </w:rPr>
        <w:t>Excel/</w:t>
      </w:r>
      <w:r w:rsidR="00D65459" w:rsidRPr="00D65459">
        <w:t>CORREL</w:t>
      </w:r>
      <w:r w:rsidR="00D65459">
        <w:rPr>
          <w:rFonts w:hint="eastAsia"/>
        </w:rPr>
        <w:t>関数による）</w:t>
      </w:r>
    </w:p>
    <w:p w14:paraId="08AA6337" w14:textId="0C616B86" w:rsidR="006E36D0" w:rsidRDefault="006E36D0">
      <w:pPr>
        <w:widowControl/>
        <w:jc w:val="left"/>
      </w:pPr>
      <w:r>
        <w:rPr>
          <w:rFonts w:hint="eastAsia"/>
        </w:rPr>
        <w:t>例）東京（</w:t>
      </w:r>
      <w:r>
        <w:rPr>
          <w:rFonts w:hint="eastAsia"/>
        </w:rPr>
        <w:t>363</w:t>
      </w:r>
      <w:r>
        <w:rPr>
          <w:rFonts w:hint="eastAsia"/>
        </w:rPr>
        <w:t>）の</w:t>
      </w:r>
      <w:r>
        <w:rPr>
          <w:rFonts w:hint="eastAsia"/>
        </w:rPr>
        <w:t>Type99,EA</w:t>
      </w:r>
      <w:r>
        <w:rPr>
          <w:rFonts w:hint="eastAsia"/>
        </w:rPr>
        <w:t>の比較</w:t>
      </w:r>
    </w:p>
    <w:p w14:paraId="02396F5F" w14:textId="51D508DE" w:rsidR="006E36D0" w:rsidRDefault="006E36D0">
      <w:pPr>
        <w:widowControl/>
        <w:jc w:val="left"/>
      </w:pPr>
      <w:r w:rsidRPr="006E36D0">
        <w:rPr>
          <w:noProof/>
        </w:rPr>
        <w:lastRenderedPageBreak/>
        <w:drawing>
          <wp:inline distT="0" distB="0" distL="0" distR="0" wp14:anchorId="07FFAD69" wp14:editId="54B2421C">
            <wp:extent cx="5396629" cy="1494367"/>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 b="32949"/>
                    <a:stretch/>
                  </pic:blipFill>
                  <pic:spPr bwMode="auto">
                    <a:xfrm>
                      <a:off x="0" y="0"/>
                      <a:ext cx="5400040" cy="1495312"/>
                    </a:xfrm>
                    <a:prstGeom prst="rect">
                      <a:avLst/>
                    </a:prstGeom>
                    <a:noFill/>
                    <a:ln>
                      <a:noFill/>
                    </a:ln>
                    <a:extLst>
                      <a:ext uri="{53640926-AAD7-44D8-BBD7-CCE9431645EC}">
                        <a14:shadowObscured xmlns:a14="http://schemas.microsoft.com/office/drawing/2010/main"/>
                      </a:ext>
                    </a:extLst>
                  </pic:spPr>
                </pic:pic>
              </a:graphicData>
            </a:graphic>
          </wp:inline>
        </w:drawing>
      </w:r>
    </w:p>
    <w:p w14:paraId="4DD6D350" w14:textId="7C0900C6" w:rsidR="006E36D0" w:rsidRDefault="006E36D0">
      <w:pPr>
        <w:widowControl/>
        <w:jc w:val="left"/>
      </w:pPr>
      <w:r>
        <w:rPr>
          <w:rFonts w:hint="eastAsia"/>
        </w:rPr>
        <w:t>※緑網掛けが</w:t>
      </w:r>
      <w:r>
        <w:rPr>
          <w:rFonts w:hint="eastAsia"/>
        </w:rPr>
        <w:t>Type99</w:t>
      </w:r>
      <w:r>
        <w:rPr>
          <w:rFonts w:hint="eastAsia"/>
        </w:rPr>
        <w:t>の値</w:t>
      </w:r>
    </w:p>
    <w:p w14:paraId="6A303934" w14:textId="68335BC3" w:rsidR="006E36D0" w:rsidRPr="006E584F" w:rsidRDefault="006E584F">
      <w:pPr>
        <w:widowControl/>
        <w:jc w:val="left"/>
      </w:pPr>
      <w:r>
        <w:rPr>
          <w:rFonts w:hint="eastAsia"/>
        </w:rPr>
        <w:t>注：比較用のシートを作成したが、拡張アメダスのデータを含むためリポジトリには</w:t>
      </w:r>
      <w:r w:rsidR="007E4D97">
        <w:rPr>
          <w:rFonts w:hint="eastAsia"/>
        </w:rPr>
        <w:t>未登録</w:t>
      </w:r>
      <w:r>
        <w:rPr>
          <w:rFonts w:hint="eastAsia"/>
        </w:rPr>
        <w:t>。</w:t>
      </w:r>
    </w:p>
    <w:p w14:paraId="348F33C4" w14:textId="34B20857" w:rsidR="003A6F76" w:rsidRDefault="003A6F76" w:rsidP="003A6F76">
      <w:pPr>
        <w:pStyle w:val="10"/>
      </w:pPr>
      <w:r>
        <w:rPr>
          <w:rFonts w:hint="eastAsia"/>
        </w:rPr>
        <w:t>値の相関</w:t>
      </w:r>
    </w:p>
    <w:p w14:paraId="2CF6CFA4" w14:textId="673D4102" w:rsidR="003A6F76" w:rsidRDefault="003A6F76">
      <w:pPr>
        <w:widowControl/>
        <w:jc w:val="left"/>
      </w:pPr>
      <w:r>
        <w:rPr>
          <w:rFonts w:hint="eastAsia"/>
        </w:rPr>
        <w:t>各値の</w:t>
      </w:r>
      <w:r>
        <w:rPr>
          <w:rFonts w:hint="eastAsia"/>
        </w:rPr>
        <w:t>8760h</w:t>
      </w:r>
      <w:r>
        <w:rPr>
          <w:rFonts w:hint="eastAsia"/>
        </w:rPr>
        <w:t>の相関係数は以下の通り。</w:t>
      </w:r>
    </w:p>
    <w:p w14:paraId="7ECE2029" w14:textId="092AD620" w:rsidR="003A6F76" w:rsidRDefault="003A6F76">
      <w:pPr>
        <w:widowControl/>
        <w:jc w:val="left"/>
      </w:pPr>
      <w:r>
        <w:rPr>
          <w:rFonts w:hint="eastAsia"/>
        </w:rPr>
        <w:t>T</w:t>
      </w:r>
      <w:r>
        <w:t>ype99, EA</w:t>
      </w:r>
      <w:r>
        <w:rPr>
          <w:rFonts w:hint="eastAsia"/>
        </w:rPr>
        <w:t>の相関係数</w:t>
      </w:r>
    </w:p>
    <w:tbl>
      <w:tblPr>
        <w:tblStyle w:val="CADIEE"/>
        <w:tblW w:w="8322" w:type="dxa"/>
        <w:tblLook w:val="0620" w:firstRow="1" w:lastRow="0" w:firstColumn="0" w:lastColumn="0" w:noHBand="1" w:noVBand="1"/>
      </w:tblPr>
      <w:tblGrid>
        <w:gridCol w:w="988"/>
        <w:gridCol w:w="850"/>
        <w:gridCol w:w="851"/>
        <w:gridCol w:w="1134"/>
        <w:gridCol w:w="1134"/>
        <w:gridCol w:w="850"/>
        <w:gridCol w:w="709"/>
        <w:gridCol w:w="850"/>
        <w:gridCol w:w="956"/>
      </w:tblGrid>
      <w:tr w:rsidR="00873F67" w:rsidRPr="00873F67" w14:paraId="1EEE2BBF" w14:textId="77777777" w:rsidTr="00873F67">
        <w:trPr>
          <w:cnfStyle w:val="100000000000" w:firstRow="1" w:lastRow="0" w:firstColumn="0" w:lastColumn="0" w:oddVBand="0" w:evenVBand="0" w:oddHBand="0" w:evenHBand="0" w:firstRowFirstColumn="0" w:firstRowLastColumn="0" w:lastRowFirstColumn="0" w:lastRowLastColumn="0"/>
          <w:trHeight w:val="360"/>
        </w:trPr>
        <w:tc>
          <w:tcPr>
            <w:tcW w:w="988" w:type="dxa"/>
          </w:tcPr>
          <w:p w14:paraId="58BB68A3" w14:textId="77777777" w:rsidR="003A6F76" w:rsidRPr="00873F67" w:rsidRDefault="003A6F76" w:rsidP="007E4D97">
            <w:pPr>
              <w:widowControl/>
              <w:jc w:val="center"/>
              <w:rPr>
                <w:rFonts w:ascii="游ゴシック" w:eastAsia="游ゴシック" w:hAnsi="游ゴシック" w:cs="ＭＳ Ｐゴシック"/>
                <w:kern w:val="0"/>
                <w:sz w:val="16"/>
                <w:szCs w:val="16"/>
              </w:rPr>
            </w:pPr>
          </w:p>
        </w:tc>
        <w:tc>
          <w:tcPr>
            <w:tcW w:w="850" w:type="dxa"/>
            <w:noWrap/>
            <w:hideMark/>
          </w:tcPr>
          <w:p w14:paraId="18241E90" w14:textId="08C06A51"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気温</w:t>
            </w:r>
          </w:p>
        </w:tc>
        <w:tc>
          <w:tcPr>
            <w:tcW w:w="851" w:type="dxa"/>
            <w:noWrap/>
            <w:hideMark/>
          </w:tcPr>
          <w:p w14:paraId="3CB52A1E"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湿度</w:t>
            </w:r>
          </w:p>
        </w:tc>
        <w:tc>
          <w:tcPr>
            <w:tcW w:w="1134" w:type="dxa"/>
            <w:noWrap/>
            <w:hideMark/>
          </w:tcPr>
          <w:p w14:paraId="0D1D9665"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全天日射量</w:t>
            </w:r>
          </w:p>
        </w:tc>
        <w:tc>
          <w:tcPr>
            <w:tcW w:w="1134" w:type="dxa"/>
            <w:noWrap/>
            <w:hideMark/>
          </w:tcPr>
          <w:p w14:paraId="431F5DD5"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大気放射量</w:t>
            </w:r>
          </w:p>
        </w:tc>
        <w:tc>
          <w:tcPr>
            <w:tcW w:w="850" w:type="dxa"/>
            <w:noWrap/>
            <w:hideMark/>
          </w:tcPr>
          <w:p w14:paraId="255F969D"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風向</w:t>
            </w:r>
          </w:p>
        </w:tc>
        <w:tc>
          <w:tcPr>
            <w:tcW w:w="709" w:type="dxa"/>
            <w:noWrap/>
            <w:hideMark/>
          </w:tcPr>
          <w:p w14:paraId="5F21BD88"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風速</w:t>
            </w:r>
          </w:p>
        </w:tc>
        <w:tc>
          <w:tcPr>
            <w:tcW w:w="850" w:type="dxa"/>
            <w:noWrap/>
            <w:hideMark/>
          </w:tcPr>
          <w:p w14:paraId="2C70E299"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降水量</w:t>
            </w:r>
          </w:p>
        </w:tc>
        <w:tc>
          <w:tcPr>
            <w:tcW w:w="956" w:type="dxa"/>
            <w:noWrap/>
            <w:hideMark/>
          </w:tcPr>
          <w:p w14:paraId="01B1D968" w14:textId="77777777" w:rsidR="003A6F76" w:rsidRPr="00873F67" w:rsidRDefault="003A6F76" w:rsidP="007E4D97">
            <w:pPr>
              <w:widowControl/>
              <w:jc w:val="center"/>
              <w:rPr>
                <w:rFonts w:ascii="游ゴシック" w:eastAsia="游ゴシック" w:hAnsi="游ゴシック" w:cs="ＭＳ Ｐゴシック"/>
                <w:kern w:val="0"/>
                <w:sz w:val="16"/>
                <w:szCs w:val="16"/>
              </w:rPr>
            </w:pPr>
            <w:r w:rsidRPr="00873F67">
              <w:rPr>
                <w:rFonts w:ascii="游ゴシック" w:eastAsia="游ゴシック" w:hAnsi="游ゴシック" w:cs="ＭＳ Ｐゴシック" w:hint="eastAsia"/>
                <w:kern w:val="0"/>
                <w:sz w:val="16"/>
                <w:szCs w:val="16"/>
              </w:rPr>
              <w:t>日照時間</w:t>
            </w:r>
          </w:p>
        </w:tc>
      </w:tr>
      <w:tr w:rsidR="00F55872" w:rsidRPr="00873F67" w14:paraId="150B4FBE" w14:textId="77777777" w:rsidTr="00873F67">
        <w:trPr>
          <w:trHeight w:val="360"/>
        </w:trPr>
        <w:tc>
          <w:tcPr>
            <w:tcW w:w="988" w:type="dxa"/>
          </w:tcPr>
          <w:p w14:paraId="1EABC249" w14:textId="3A1269E2" w:rsidR="00F55872" w:rsidRPr="00873F67" w:rsidRDefault="00F55872" w:rsidP="00F55872">
            <w:pPr>
              <w:widowControl/>
              <w:jc w:val="left"/>
              <w:rPr>
                <w:rFonts w:ascii="游ゴシック" w:eastAsia="游ゴシック" w:hAnsi="游ゴシック" w:cs="ＭＳ Ｐゴシック"/>
                <w:color w:val="000000"/>
                <w:kern w:val="0"/>
                <w:sz w:val="16"/>
                <w:szCs w:val="16"/>
              </w:rPr>
            </w:pPr>
            <w:r w:rsidRPr="00873F67">
              <w:rPr>
                <w:rFonts w:ascii="游ゴシック" w:eastAsia="游ゴシック" w:hAnsi="游ゴシック" w:cs="ＭＳ Ｐゴシック" w:hint="eastAsia"/>
                <w:color w:val="000000"/>
                <w:kern w:val="0"/>
                <w:sz w:val="16"/>
                <w:szCs w:val="16"/>
              </w:rPr>
              <w:t>えりも岬</w:t>
            </w:r>
          </w:p>
        </w:tc>
        <w:tc>
          <w:tcPr>
            <w:tcW w:w="850" w:type="dxa"/>
            <w:noWrap/>
          </w:tcPr>
          <w:p w14:paraId="32110460" w14:textId="10B64D8C"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851" w:type="dxa"/>
            <w:noWrap/>
          </w:tcPr>
          <w:p w14:paraId="51E19404" w14:textId="4BB2EEBC"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F55872">
              <w:rPr>
                <w:sz w:val="16"/>
                <w:szCs w:val="16"/>
              </w:rPr>
              <w:t>1.0000</w:t>
            </w:r>
          </w:p>
        </w:tc>
        <w:tc>
          <w:tcPr>
            <w:tcW w:w="1134" w:type="dxa"/>
            <w:noWrap/>
          </w:tcPr>
          <w:p w14:paraId="55F83FAF" w14:textId="228C58BB"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1134" w:type="dxa"/>
            <w:noWrap/>
          </w:tcPr>
          <w:p w14:paraId="2FAFFB6F" w14:textId="7D34C244"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850" w:type="dxa"/>
            <w:noWrap/>
          </w:tcPr>
          <w:p w14:paraId="0D4DA985" w14:textId="6C0D9DB7"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709" w:type="dxa"/>
            <w:noWrap/>
          </w:tcPr>
          <w:p w14:paraId="776CFEC6" w14:textId="61686ECA"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850" w:type="dxa"/>
            <w:noWrap/>
          </w:tcPr>
          <w:p w14:paraId="2B76D942" w14:textId="7E6F1837"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956" w:type="dxa"/>
            <w:noWrap/>
          </w:tcPr>
          <w:p w14:paraId="09797F0A" w14:textId="0700F836" w:rsidR="00F55872" w:rsidRPr="00873F67" w:rsidRDefault="00F55872" w:rsidP="00F55872">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r>
      <w:tr w:rsidR="00873F67" w:rsidRPr="00873F67" w14:paraId="5AF3E89B" w14:textId="77777777" w:rsidTr="00873F67">
        <w:trPr>
          <w:trHeight w:val="360"/>
        </w:trPr>
        <w:tc>
          <w:tcPr>
            <w:tcW w:w="988" w:type="dxa"/>
          </w:tcPr>
          <w:p w14:paraId="1A5D7FC8" w14:textId="32993C21" w:rsidR="00873F67" w:rsidRPr="00873F67" w:rsidRDefault="00873F67" w:rsidP="00873F67">
            <w:pPr>
              <w:widowControl/>
              <w:jc w:val="left"/>
              <w:rPr>
                <w:rFonts w:ascii="游ゴシック" w:eastAsia="游ゴシック" w:hAnsi="游ゴシック"/>
                <w:color w:val="000000"/>
                <w:sz w:val="16"/>
                <w:szCs w:val="16"/>
              </w:rPr>
            </w:pPr>
            <w:r w:rsidRPr="00873F67">
              <w:rPr>
                <w:rFonts w:ascii="游ゴシック" w:eastAsia="游ゴシック" w:hAnsi="游ゴシック" w:hint="eastAsia"/>
                <w:color w:val="000000"/>
                <w:sz w:val="16"/>
                <w:szCs w:val="16"/>
              </w:rPr>
              <w:t>東京</w:t>
            </w:r>
          </w:p>
        </w:tc>
        <w:tc>
          <w:tcPr>
            <w:tcW w:w="850" w:type="dxa"/>
            <w:noWrap/>
          </w:tcPr>
          <w:p w14:paraId="5E0A394D" w14:textId="38495483"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851" w:type="dxa"/>
            <w:noWrap/>
          </w:tcPr>
          <w:p w14:paraId="49451537" w14:textId="3FDCFF80" w:rsidR="00873F67" w:rsidRPr="00873F67" w:rsidRDefault="00F55872" w:rsidP="00873F67">
            <w:pPr>
              <w:widowControl/>
              <w:jc w:val="right"/>
              <w:rPr>
                <w:rFonts w:ascii="游ゴシック" w:eastAsia="游ゴシック" w:hAnsi="游ゴシック" w:cs="ＭＳ Ｐゴシック"/>
                <w:color w:val="000000"/>
                <w:kern w:val="0"/>
                <w:sz w:val="16"/>
                <w:szCs w:val="16"/>
              </w:rPr>
            </w:pPr>
            <w:r w:rsidRPr="00F55872">
              <w:rPr>
                <w:sz w:val="16"/>
                <w:szCs w:val="16"/>
              </w:rPr>
              <w:t>1.0000</w:t>
            </w:r>
          </w:p>
        </w:tc>
        <w:tc>
          <w:tcPr>
            <w:tcW w:w="1134" w:type="dxa"/>
            <w:noWrap/>
          </w:tcPr>
          <w:p w14:paraId="7A4BBB70" w14:textId="4530D9C2"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1134" w:type="dxa"/>
            <w:noWrap/>
          </w:tcPr>
          <w:p w14:paraId="4662BD6F" w14:textId="7E1EC702"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850" w:type="dxa"/>
            <w:noWrap/>
          </w:tcPr>
          <w:p w14:paraId="550A2E01" w14:textId="7DC58844"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709" w:type="dxa"/>
            <w:noWrap/>
          </w:tcPr>
          <w:p w14:paraId="0293BEAC" w14:textId="1E099250"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850" w:type="dxa"/>
            <w:noWrap/>
          </w:tcPr>
          <w:p w14:paraId="79068BF2" w14:textId="703ED968"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c>
          <w:tcPr>
            <w:tcW w:w="956" w:type="dxa"/>
            <w:noWrap/>
          </w:tcPr>
          <w:p w14:paraId="0B33BD5A" w14:textId="36275C86" w:rsidR="00873F67" w:rsidRPr="00873F67" w:rsidRDefault="00873F67" w:rsidP="00873F67">
            <w:pPr>
              <w:widowControl/>
              <w:jc w:val="right"/>
              <w:rPr>
                <w:rFonts w:ascii="游ゴシック" w:eastAsia="游ゴシック" w:hAnsi="游ゴシック" w:cs="ＭＳ Ｐゴシック"/>
                <w:color w:val="000000"/>
                <w:kern w:val="0"/>
                <w:sz w:val="16"/>
                <w:szCs w:val="16"/>
              </w:rPr>
            </w:pPr>
            <w:r w:rsidRPr="00873F67">
              <w:rPr>
                <w:sz w:val="16"/>
                <w:szCs w:val="16"/>
              </w:rPr>
              <w:t>1.0000</w:t>
            </w:r>
          </w:p>
        </w:tc>
      </w:tr>
      <w:tr w:rsidR="00F55872" w:rsidRPr="00873F67" w14:paraId="153FC4A3" w14:textId="77777777" w:rsidTr="00873F67">
        <w:trPr>
          <w:trHeight w:val="360"/>
        </w:trPr>
        <w:tc>
          <w:tcPr>
            <w:tcW w:w="988" w:type="dxa"/>
          </w:tcPr>
          <w:p w14:paraId="38B767F5" w14:textId="0AF8E68B" w:rsidR="00F55872" w:rsidRPr="00873F67" w:rsidRDefault="00F55872" w:rsidP="00F55872">
            <w:pPr>
              <w:widowControl/>
              <w:jc w:val="left"/>
              <w:rPr>
                <w:rFonts w:ascii="游ゴシック" w:eastAsia="游ゴシック" w:hAnsi="游ゴシック"/>
                <w:color w:val="000000"/>
                <w:sz w:val="16"/>
                <w:szCs w:val="16"/>
              </w:rPr>
            </w:pPr>
            <w:r>
              <w:rPr>
                <w:rFonts w:ascii="游ゴシック" w:eastAsia="游ゴシック" w:hAnsi="游ゴシック" w:hint="eastAsia"/>
                <w:color w:val="000000"/>
                <w:sz w:val="16"/>
                <w:szCs w:val="16"/>
              </w:rPr>
              <w:t>野辺山</w:t>
            </w:r>
          </w:p>
        </w:tc>
        <w:tc>
          <w:tcPr>
            <w:tcW w:w="850" w:type="dxa"/>
            <w:noWrap/>
          </w:tcPr>
          <w:p w14:paraId="6F1BE61C" w14:textId="6801C8B1" w:rsidR="00F55872" w:rsidRPr="00873F67" w:rsidRDefault="00F55872" w:rsidP="00F55872">
            <w:pPr>
              <w:widowControl/>
              <w:jc w:val="right"/>
              <w:rPr>
                <w:sz w:val="16"/>
                <w:szCs w:val="16"/>
              </w:rPr>
            </w:pPr>
            <w:r w:rsidRPr="00F55872">
              <w:rPr>
                <w:sz w:val="16"/>
                <w:szCs w:val="16"/>
              </w:rPr>
              <w:t>1.0000</w:t>
            </w:r>
          </w:p>
        </w:tc>
        <w:tc>
          <w:tcPr>
            <w:tcW w:w="851" w:type="dxa"/>
            <w:noWrap/>
          </w:tcPr>
          <w:p w14:paraId="1C57C4A6" w14:textId="277D2EE1" w:rsidR="00F55872" w:rsidRPr="00873F67" w:rsidRDefault="00F55872" w:rsidP="00F55872">
            <w:pPr>
              <w:widowControl/>
              <w:jc w:val="right"/>
              <w:rPr>
                <w:sz w:val="16"/>
                <w:szCs w:val="16"/>
              </w:rPr>
            </w:pPr>
            <w:r w:rsidRPr="00F55872">
              <w:rPr>
                <w:sz w:val="16"/>
                <w:szCs w:val="16"/>
              </w:rPr>
              <w:t>1.0000</w:t>
            </w:r>
          </w:p>
        </w:tc>
        <w:tc>
          <w:tcPr>
            <w:tcW w:w="1134" w:type="dxa"/>
            <w:noWrap/>
          </w:tcPr>
          <w:p w14:paraId="6E1FCD2C" w14:textId="087C3BE4" w:rsidR="00F55872" w:rsidRPr="00873F67" w:rsidRDefault="00F55872" w:rsidP="00F55872">
            <w:pPr>
              <w:widowControl/>
              <w:jc w:val="right"/>
              <w:rPr>
                <w:sz w:val="16"/>
                <w:szCs w:val="16"/>
              </w:rPr>
            </w:pPr>
            <w:r w:rsidRPr="00F55872">
              <w:rPr>
                <w:sz w:val="16"/>
                <w:szCs w:val="16"/>
              </w:rPr>
              <w:t>1.0000</w:t>
            </w:r>
          </w:p>
        </w:tc>
        <w:tc>
          <w:tcPr>
            <w:tcW w:w="1134" w:type="dxa"/>
            <w:noWrap/>
          </w:tcPr>
          <w:p w14:paraId="550F0C04" w14:textId="21125E9D" w:rsidR="00F55872" w:rsidRPr="00873F67" w:rsidRDefault="00F55872" w:rsidP="00F55872">
            <w:pPr>
              <w:widowControl/>
              <w:jc w:val="right"/>
              <w:rPr>
                <w:sz w:val="16"/>
                <w:szCs w:val="16"/>
              </w:rPr>
            </w:pPr>
            <w:r w:rsidRPr="00F55872">
              <w:rPr>
                <w:sz w:val="16"/>
                <w:szCs w:val="16"/>
              </w:rPr>
              <w:t>1.0000</w:t>
            </w:r>
          </w:p>
        </w:tc>
        <w:tc>
          <w:tcPr>
            <w:tcW w:w="850" w:type="dxa"/>
            <w:noWrap/>
          </w:tcPr>
          <w:p w14:paraId="3D4CD92F" w14:textId="58C47D22" w:rsidR="00F55872" w:rsidRPr="00873F67" w:rsidRDefault="00F55872" w:rsidP="00F55872">
            <w:pPr>
              <w:widowControl/>
              <w:jc w:val="right"/>
              <w:rPr>
                <w:sz w:val="16"/>
                <w:szCs w:val="16"/>
              </w:rPr>
            </w:pPr>
            <w:r w:rsidRPr="00F55872">
              <w:rPr>
                <w:sz w:val="16"/>
                <w:szCs w:val="16"/>
              </w:rPr>
              <w:t>1.0000</w:t>
            </w:r>
          </w:p>
        </w:tc>
        <w:tc>
          <w:tcPr>
            <w:tcW w:w="709" w:type="dxa"/>
            <w:noWrap/>
          </w:tcPr>
          <w:p w14:paraId="4834B0D9" w14:textId="050161DD" w:rsidR="00F55872" w:rsidRPr="00873F67" w:rsidRDefault="00F55872" w:rsidP="00F55872">
            <w:pPr>
              <w:widowControl/>
              <w:jc w:val="right"/>
              <w:rPr>
                <w:sz w:val="16"/>
                <w:szCs w:val="16"/>
              </w:rPr>
            </w:pPr>
            <w:r w:rsidRPr="00F55872">
              <w:rPr>
                <w:sz w:val="16"/>
                <w:szCs w:val="16"/>
              </w:rPr>
              <w:t>1.0000</w:t>
            </w:r>
          </w:p>
        </w:tc>
        <w:tc>
          <w:tcPr>
            <w:tcW w:w="850" w:type="dxa"/>
            <w:noWrap/>
          </w:tcPr>
          <w:p w14:paraId="28714754" w14:textId="21140CF7" w:rsidR="00F55872" w:rsidRPr="00873F67" w:rsidRDefault="00F55872" w:rsidP="00F55872">
            <w:pPr>
              <w:widowControl/>
              <w:jc w:val="right"/>
              <w:rPr>
                <w:sz w:val="16"/>
                <w:szCs w:val="16"/>
              </w:rPr>
            </w:pPr>
            <w:r w:rsidRPr="00F55872">
              <w:rPr>
                <w:sz w:val="16"/>
                <w:szCs w:val="16"/>
              </w:rPr>
              <w:t>1.0000</w:t>
            </w:r>
          </w:p>
        </w:tc>
        <w:tc>
          <w:tcPr>
            <w:tcW w:w="956" w:type="dxa"/>
            <w:noWrap/>
          </w:tcPr>
          <w:p w14:paraId="1CCA3AD5" w14:textId="1942239E" w:rsidR="00F55872" w:rsidRPr="00873F67" w:rsidRDefault="00F55872" w:rsidP="00F55872">
            <w:pPr>
              <w:widowControl/>
              <w:jc w:val="right"/>
              <w:rPr>
                <w:sz w:val="16"/>
                <w:szCs w:val="16"/>
              </w:rPr>
            </w:pPr>
            <w:r w:rsidRPr="00F55872">
              <w:rPr>
                <w:sz w:val="16"/>
                <w:szCs w:val="16"/>
              </w:rPr>
              <w:t>1.0000</w:t>
            </w:r>
          </w:p>
        </w:tc>
      </w:tr>
      <w:tr w:rsidR="003E5733" w:rsidRPr="00873F67" w14:paraId="3568A4FF" w14:textId="77777777" w:rsidTr="00873F67">
        <w:trPr>
          <w:trHeight w:val="360"/>
        </w:trPr>
        <w:tc>
          <w:tcPr>
            <w:tcW w:w="988" w:type="dxa"/>
          </w:tcPr>
          <w:p w14:paraId="42A14D07" w14:textId="530F4F51" w:rsidR="003E5733" w:rsidRDefault="003E5733" w:rsidP="003E5733">
            <w:pPr>
              <w:widowControl/>
              <w:jc w:val="left"/>
              <w:rPr>
                <w:rFonts w:ascii="游ゴシック" w:eastAsia="游ゴシック" w:hAnsi="游ゴシック" w:hint="eastAsia"/>
                <w:color w:val="000000"/>
                <w:sz w:val="16"/>
                <w:szCs w:val="16"/>
              </w:rPr>
            </w:pPr>
            <w:r w:rsidRPr="003E5733">
              <w:rPr>
                <w:rFonts w:ascii="游ゴシック" w:eastAsia="游ゴシック" w:hAnsi="游ゴシック" w:hint="eastAsia"/>
                <w:color w:val="000000"/>
                <w:sz w:val="16"/>
                <w:szCs w:val="16"/>
              </w:rPr>
              <w:t>大潟</w:t>
            </w:r>
          </w:p>
        </w:tc>
        <w:tc>
          <w:tcPr>
            <w:tcW w:w="850" w:type="dxa"/>
            <w:noWrap/>
          </w:tcPr>
          <w:p w14:paraId="4114CD06" w14:textId="40300231" w:rsidR="003E5733" w:rsidRPr="00F55872" w:rsidRDefault="003E5733" w:rsidP="003E5733">
            <w:pPr>
              <w:widowControl/>
              <w:jc w:val="right"/>
              <w:rPr>
                <w:sz w:val="16"/>
                <w:szCs w:val="16"/>
              </w:rPr>
            </w:pPr>
            <w:r>
              <w:rPr>
                <w:rFonts w:hint="eastAsia"/>
                <w:sz w:val="16"/>
                <w:szCs w:val="16"/>
              </w:rPr>
              <w:t>n/a</w:t>
            </w:r>
          </w:p>
        </w:tc>
        <w:tc>
          <w:tcPr>
            <w:tcW w:w="851" w:type="dxa"/>
            <w:noWrap/>
          </w:tcPr>
          <w:p w14:paraId="560A43F5" w14:textId="365DBBA3" w:rsidR="003E5733" w:rsidRPr="00F55872" w:rsidRDefault="003E5733" w:rsidP="003E5733">
            <w:pPr>
              <w:widowControl/>
              <w:jc w:val="right"/>
              <w:rPr>
                <w:sz w:val="16"/>
                <w:szCs w:val="16"/>
              </w:rPr>
            </w:pPr>
            <w:r w:rsidRPr="003E5733">
              <w:rPr>
                <w:sz w:val="16"/>
                <w:szCs w:val="16"/>
              </w:rPr>
              <w:t>0.9999</w:t>
            </w:r>
          </w:p>
        </w:tc>
        <w:tc>
          <w:tcPr>
            <w:tcW w:w="1134" w:type="dxa"/>
            <w:noWrap/>
          </w:tcPr>
          <w:p w14:paraId="62DDF39B" w14:textId="112ACFB6" w:rsidR="003E5733" w:rsidRPr="00F55872" w:rsidRDefault="003E5733" w:rsidP="003E5733">
            <w:pPr>
              <w:widowControl/>
              <w:jc w:val="right"/>
              <w:rPr>
                <w:sz w:val="16"/>
                <w:szCs w:val="16"/>
              </w:rPr>
            </w:pPr>
            <w:r w:rsidRPr="00FA1569">
              <w:rPr>
                <w:rFonts w:hint="eastAsia"/>
                <w:sz w:val="16"/>
                <w:szCs w:val="16"/>
              </w:rPr>
              <w:t>n/a</w:t>
            </w:r>
          </w:p>
        </w:tc>
        <w:tc>
          <w:tcPr>
            <w:tcW w:w="1134" w:type="dxa"/>
            <w:noWrap/>
          </w:tcPr>
          <w:p w14:paraId="77D766D5" w14:textId="326F379C" w:rsidR="003E5733" w:rsidRPr="00F55872" w:rsidRDefault="003E5733" w:rsidP="003E5733">
            <w:pPr>
              <w:widowControl/>
              <w:jc w:val="right"/>
              <w:rPr>
                <w:sz w:val="16"/>
                <w:szCs w:val="16"/>
              </w:rPr>
            </w:pPr>
            <w:r w:rsidRPr="00FA1569">
              <w:rPr>
                <w:rFonts w:hint="eastAsia"/>
                <w:sz w:val="16"/>
                <w:szCs w:val="16"/>
              </w:rPr>
              <w:t>n/a</w:t>
            </w:r>
          </w:p>
        </w:tc>
        <w:tc>
          <w:tcPr>
            <w:tcW w:w="850" w:type="dxa"/>
            <w:noWrap/>
          </w:tcPr>
          <w:p w14:paraId="1D90FE4E" w14:textId="6FB521E1" w:rsidR="003E5733" w:rsidRPr="00F55872" w:rsidRDefault="003E5733" w:rsidP="003E5733">
            <w:pPr>
              <w:widowControl/>
              <w:jc w:val="right"/>
              <w:rPr>
                <w:sz w:val="16"/>
                <w:szCs w:val="16"/>
              </w:rPr>
            </w:pPr>
            <w:r w:rsidRPr="00FA1569">
              <w:rPr>
                <w:rFonts w:hint="eastAsia"/>
                <w:sz w:val="16"/>
                <w:szCs w:val="16"/>
              </w:rPr>
              <w:t>n/a</w:t>
            </w:r>
          </w:p>
        </w:tc>
        <w:tc>
          <w:tcPr>
            <w:tcW w:w="709" w:type="dxa"/>
            <w:noWrap/>
          </w:tcPr>
          <w:p w14:paraId="5E78B2CD" w14:textId="12E19626" w:rsidR="003E5733" w:rsidRPr="00F55872" w:rsidRDefault="003E5733" w:rsidP="003E5733">
            <w:pPr>
              <w:widowControl/>
              <w:jc w:val="right"/>
              <w:rPr>
                <w:sz w:val="16"/>
                <w:szCs w:val="16"/>
              </w:rPr>
            </w:pPr>
            <w:r w:rsidRPr="00FA1569">
              <w:rPr>
                <w:rFonts w:hint="eastAsia"/>
                <w:sz w:val="16"/>
                <w:szCs w:val="16"/>
              </w:rPr>
              <w:t>n/a</w:t>
            </w:r>
          </w:p>
        </w:tc>
        <w:tc>
          <w:tcPr>
            <w:tcW w:w="850" w:type="dxa"/>
            <w:noWrap/>
          </w:tcPr>
          <w:p w14:paraId="577052B7" w14:textId="7349E85F" w:rsidR="003E5733" w:rsidRPr="00F55872" w:rsidRDefault="003E5733" w:rsidP="003E5733">
            <w:pPr>
              <w:widowControl/>
              <w:jc w:val="right"/>
              <w:rPr>
                <w:sz w:val="16"/>
                <w:szCs w:val="16"/>
              </w:rPr>
            </w:pPr>
            <w:r w:rsidRPr="00FA1569">
              <w:rPr>
                <w:rFonts w:hint="eastAsia"/>
                <w:sz w:val="16"/>
                <w:szCs w:val="16"/>
              </w:rPr>
              <w:t>n/a</w:t>
            </w:r>
          </w:p>
        </w:tc>
        <w:tc>
          <w:tcPr>
            <w:tcW w:w="956" w:type="dxa"/>
            <w:noWrap/>
          </w:tcPr>
          <w:p w14:paraId="0B221412" w14:textId="75648A08" w:rsidR="003E5733" w:rsidRPr="00F55872" w:rsidRDefault="003E5733" w:rsidP="003E5733">
            <w:pPr>
              <w:widowControl/>
              <w:jc w:val="right"/>
              <w:rPr>
                <w:sz w:val="16"/>
                <w:szCs w:val="16"/>
              </w:rPr>
            </w:pPr>
            <w:r w:rsidRPr="00FA1569">
              <w:rPr>
                <w:rFonts w:hint="eastAsia"/>
                <w:sz w:val="16"/>
                <w:szCs w:val="16"/>
              </w:rPr>
              <w:t>n/a</w:t>
            </w:r>
          </w:p>
        </w:tc>
      </w:tr>
      <w:tr w:rsidR="003E5733" w:rsidRPr="00873F67" w14:paraId="02B26FEB" w14:textId="77777777" w:rsidTr="00873F67">
        <w:trPr>
          <w:trHeight w:val="360"/>
        </w:trPr>
        <w:tc>
          <w:tcPr>
            <w:tcW w:w="988" w:type="dxa"/>
          </w:tcPr>
          <w:p w14:paraId="1A16798A" w14:textId="515AE216" w:rsidR="003E5733" w:rsidRDefault="003E5733" w:rsidP="003E5733">
            <w:pPr>
              <w:widowControl/>
              <w:jc w:val="left"/>
              <w:rPr>
                <w:rFonts w:ascii="游ゴシック" w:eastAsia="游ゴシック" w:hAnsi="游ゴシック" w:hint="eastAsia"/>
                <w:color w:val="000000"/>
                <w:sz w:val="16"/>
                <w:szCs w:val="16"/>
              </w:rPr>
            </w:pPr>
            <w:r>
              <w:rPr>
                <w:rFonts w:ascii="游ゴシック" w:eastAsia="游ゴシック" w:hAnsi="游ゴシック" w:hint="eastAsia"/>
                <w:color w:val="000000"/>
                <w:sz w:val="16"/>
                <w:szCs w:val="16"/>
              </w:rPr>
              <w:t>笠岡</w:t>
            </w:r>
          </w:p>
        </w:tc>
        <w:tc>
          <w:tcPr>
            <w:tcW w:w="850" w:type="dxa"/>
            <w:noWrap/>
          </w:tcPr>
          <w:p w14:paraId="6B4159C1" w14:textId="7B71F14C" w:rsidR="003E5733" w:rsidRPr="00F55872" w:rsidRDefault="003E5733" w:rsidP="003E5733">
            <w:pPr>
              <w:widowControl/>
              <w:jc w:val="right"/>
              <w:rPr>
                <w:sz w:val="16"/>
                <w:szCs w:val="16"/>
              </w:rPr>
            </w:pPr>
            <w:r>
              <w:rPr>
                <w:rFonts w:hint="eastAsia"/>
                <w:sz w:val="16"/>
                <w:szCs w:val="16"/>
              </w:rPr>
              <w:t>n/a</w:t>
            </w:r>
          </w:p>
        </w:tc>
        <w:tc>
          <w:tcPr>
            <w:tcW w:w="851" w:type="dxa"/>
            <w:noWrap/>
          </w:tcPr>
          <w:p w14:paraId="451D2AE9" w14:textId="0D650816" w:rsidR="003E5733" w:rsidRPr="00F55872" w:rsidRDefault="003E5733" w:rsidP="003E5733">
            <w:pPr>
              <w:widowControl/>
              <w:jc w:val="right"/>
              <w:rPr>
                <w:sz w:val="16"/>
                <w:szCs w:val="16"/>
              </w:rPr>
            </w:pPr>
            <w:r w:rsidRPr="003E5733">
              <w:rPr>
                <w:sz w:val="16"/>
                <w:szCs w:val="16"/>
              </w:rPr>
              <w:t>0.9999</w:t>
            </w:r>
          </w:p>
        </w:tc>
        <w:tc>
          <w:tcPr>
            <w:tcW w:w="1134" w:type="dxa"/>
            <w:noWrap/>
          </w:tcPr>
          <w:p w14:paraId="0B0418C5" w14:textId="1035B976" w:rsidR="003E5733" w:rsidRPr="00F55872" w:rsidRDefault="003E5733" w:rsidP="003E5733">
            <w:pPr>
              <w:widowControl/>
              <w:jc w:val="right"/>
              <w:rPr>
                <w:sz w:val="16"/>
                <w:szCs w:val="16"/>
              </w:rPr>
            </w:pPr>
            <w:r w:rsidRPr="00604EA4">
              <w:rPr>
                <w:rFonts w:hint="eastAsia"/>
                <w:sz w:val="16"/>
                <w:szCs w:val="16"/>
              </w:rPr>
              <w:t>n/a</w:t>
            </w:r>
          </w:p>
        </w:tc>
        <w:tc>
          <w:tcPr>
            <w:tcW w:w="1134" w:type="dxa"/>
            <w:noWrap/>
          </w:tcPr>
          <w:p w14:paraId="3736F52A" w14:textId="78189C49" w:rsidR="003E5733" w:rsidRPr="00F55872" w:rsidRDefault="003E5733" w:rsidP="003E5733">
            <w:pPr>
              <w:widowControl/>
              <w:jc w:val="right"/>
              <w:rPr>
                <w:sz w:val="16"/>
                <w:szCs w:val="16"/>
              </w:rPr>
            </w:pPr>
            <w:r w:rsidRPr="00604EA4">
              <w:rPr>
                <w:rFonts w:hint="eastAsia"/>
                <w:sz w:val="16"/>
                <w:szCs w:val="16"/>
              </w:rPr>
              <w:t>n/a</w:t>
            </w:r>
          </w:p>
        </w:tc>
        <w:tc>
          <w:tcPr>
            <w:tcW w:w="850" w:type="dxa"/>
            <w:noWrap/>
          </w:tcPr>
          <w:p w14:paraId="52681D8E" w14:textId="6330941A" w:rsidR="003E5733" w:rsidRPr="00F55872" w:rsidRDefault="003E5733" w:rsidP="003E5733">
            <w:pPr>
              <w:widowControl/>
              <w:jc w:val="right"/>
              <w:rPr>
                <w:sz w:val="16"/>
                <w:szCs w:val="16"/>
              </w:rPr>
            </w:pPr>
            <w:r w:rsidRPr="00604EA4">
              <w:rPr>
                <w:rFonts w:hint="eastAsia"/>
                <w:sz w:val="16"/>
                <w:szCs w:val="16"/>
              </w:rPr>
              <w:t>n/a</w:t>
            </w:r>
          </w:p>
        </w:tc>
        <w:tc>
          <w:tcPr>
            <w:tcW w:w="709" w:type="dxa"/>
            <w:noWrap/>
          </w:tcPr>
          <w:p w14:paraId="7F42AD7E" w14:textId="59AEA5C0" w:rsidR="003E5733" w:rsidRPr="00F55872" w:rsidRDefault="003E5733" w:rsidP="003E5733">
            <w:pPr>
              <w:widowControl/>
              <w:jc w:val="right"/>
              <w:rPr>
                <w:sz w:val="16"/>
                <w:szCs w:val="16"/>
              </w:rPr>
            </w:pPr>
            <w:r w:rsidRPr="00604EA4">
              <w:rPr>
                <w:rFonts w:hint="eastAsia"/>
                <w:sz w:val="16"/>
                <w:szCs w:val="16"/>
              </w:rPr>
              <w:t>n/a</w:t>
            </w:r>
          </w:p>
        </w:tc>
        <w:tc>
          <w:tcPr>
            <w:tcW w:w="850" w:type="dxa"/>
            <w:noWrap/>
          </w:tcPr>
          <w:p w14:paraId="3C06C3F8" w14:textId="1C199DB4" w:rsidR="003E5733" w:rsidRPr="00F55872" w:rsidRDefault="003E5733" w:rsidP="003E5733">
            <w:pPr>
              <w:widowControl/>
              <w:jc w:val="right"/>
              <w:rPr>
                <w:sz w:val="16"/>
                <w:szCs w:val="16"/>
              </w:rPr>
            </w:pPr>
            <w:r w:rsidRPr="00604EA4">
              <w:rPr>
                <w:rFonts w:hint="eastAsia"/>
                <w:sz w:val="16"/>
                <w:szCs w:val="16"/>
              </w:rPr>
              <w:t>n/a</w:t>
            </w:r>
          </w:p>
        </w:tc>
        <w:tc>
          <w:tcPr>
            <w:tcW w:w="956" w:type="dxa"/>
            <w:noWrap/>
          </w:tcPr>
          <w:p w14:paraId="6A98CB0C" w14:textId="1DC3CBE6" w:rsidR="003E5733" w:rsidRPr="00F55872" w:rsidRDefault="003E5733" w:rsidP="003E5733">
            <w:pPr>
              <w:widowControl/>
              <w:jc w:val="right"/>
              <w:rPr>
                <w:sz w:val="16"/>
                <w:szCs w:val="16"/>
              </w:rPr>
            </w:pPr>
            <w:r w:rsidRPr="00604EA4">
              <w:rPr>
                <w:rFonts w:hint="eastAsia"/>
                <w:sz w:val="16"/>
                <w:szCs w:val="16"/>
              </w:rPr>
              <w:t>n/a</w:t>
            </w:r>
          </w:p>
        </w:tc>
      </w:tr>
    </w:tbl>
    <w:p w14:paraId="2BA7CC12" w14:textId="42C2514C" w:rsidR="003A6F76" w:rsidRDefault="004577A7">
      <w:pPr>
        <w:widowControl/>
        <w:jc w:val="left"/>
      </w:pPr>
      <w:r>
        <w:rPr>
          <w:rFonts w:hint="eastAsia"/>
        </w:rPr>
        <w:t>※湿度は</w:t>
      </w:r>
      <w:r>
        <w:rPr>
          <w:rFonts w:hint="eastAsia"/>
        </w:rPr>
        <w:t>EA</w:t>
      </w:r>
      <w:r>
        <w:rPr>
          <w:rFonts w:hint="eastAsia"/>
        </w:rPr>
        <w:t>の桁数に合せて計算値を小数点以下は四捨五入した値で相関を取っている。</w:t>
      </w:r>
    </w:p>
    <w:p w14:paraId="33B59BEA" w14:textId="17181918" w:rsidR="003E5733" w:rsidRDefault="003E5733">
      <w:pPr>
        <w:widowControl/>
        <w:jc w:val="left"/>
      </w:pPr>
      <w:r>
        <w:rPr>
          <w:rFonts w:hint="eastAsia"/>
        </w:rPr>
        <w:t>標高が</w:t>
      </w:r>
      <w:r>
        <w:rPr>
          <w:rFonts w:hint="eastAsia"/>
        </w:rPr>
        <w:t>0m</w:t>
      </w:r>
      <w:r>
        <w:rPr>
          <w:rFonts w:hint="eastAsia"/>
        </w:rPr>
        <w:t>以下の地点（大潟、笠岡）では相対湿度の若干のずれが確認できる。</w:t>
      </w:r>
    </w:p>
    <w:p w14:paraId="12876B8A" w14:textId="77777777" w:rsidR="003E5733" w:rsidRDefault="003E5733">
      <w:pPr>
        <w:widowControl/>
        <w:jc w:val="left"/>
        <w:rPr>
          <w:rFonts w:hint="eastAsia"/>
        </w:rPr>
      </w:pPr>
      <w:bookmarkStart w:id="0" w:name="_GoBack"/>
      <w:bookmarkEnd w:id="0"/>
    </w:p>
    <w:sectPr w:rsidR="003E5733" w:rsidSect="005B2BBC">
      <w:footerReference w:type="default" r:id="rId12"/>
      <w:headerReference w:type="first" r:id="rId13"/>
      <w:footerReference w:type="first" r:id="rId14"/>
      <w:footnotePr>
        <w:numFmt w:val="decimalEnclosedCircle"/>
      </w:footnotePr>
      <w:pgSz w:w="11906" w:h="16838" w:code="9"/>
      <w:pgMar w:top="1531" w:right="1701" w:bottom="153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0B128" w14:textId="77777777" w:rsidR="00732D79" w:rsidRDefault="00732D79">
      <w:r>
        <w:separator/>
      </w:r>
    </w:p>
  </w:endnote>
  <w:endnote w:type="continuationSeparator" w:id="0">
    <w:p w14:paraId="2BB5FFE9" w14:textId="77777777" w:rsidR="00732D79" w:rsidRDefault="00732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1F7DA" w14:textId="77777777" w:rsidR="00837DE9" w:rsidRDefault="00837DE9" w:rsidP="00837DE9">
    <w:pPr>
      <w:pStyle w:val="a4"/>
      <w:jc w:val="right"/>
      <w:rPr>
        <w:rFonts w:ascii="Times New Roman" w:hAnsi="Times New Roman"/>
        <w:kern w:val="0"/>
        <w:szCs w:val="21"/>
      </w:rPr>
    </w:pPr>
    <w:r w:rsidRPr="00837DE9">
      <w:rPr>
        <w:rFonts w:ascii="Times New Roman" w:hAnsi="Times New Roman"/>
        <w:noProof/>
        <w:kern w:val="0"/>
        <w:szCs w:val="21"/>
      </w:rPr>
      <w:drawing>
        <wp:inline distT="0" distB="0" distL="0" distR="0" wp14:anchorId="3B1FD759" wp14:editId="4F9548C6">
          <wp:extent cx="1932317" cy="172249"/>
          <wp:effectExtent l="19050" t="0" r="0" b="0"/>
          <wp:docPr id="3" name="図 1" descr="\\peach\public\ﾊﾟﾝﾌﾚｯﾄ\ロゴ\qc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ch\public\ﾊﾟﾝﾌﾚｯﾄ\ロゴ\qcdlogo.png"/>
                  <pic:cNvPicPr>
                    <a:picLocks noChangeAspect="1" noChangeArrowheads="1"/>
                  </pic:cNvPicPr>
                </pic:nvPicPr>
                <pic:blipFill>
                  <a:blip r:embed="rId1"/>
                  <a:srcRect/>
                  <a:stretch>
                    <a:fillRect/>
                  </a:stretch>
                </pic:blipFill>
                <pic:spPr bwMode="auto">
                  <a:xfrm>
                    <a:off x="0" y="0"/>
                    <a:ext cx="1960361" cy="174749"/>
                  </a:xfrm>
                  <a:prstGeom prst="rect">
                    <a:avLst/>
                  </a:prstGeom>
                  <a:noFill/>
                  <a:ln w="9525">
                    <a:noFill/>
                    <a:miter lim="800000"/>
                    <a:headEnd/>
                    <a:tailEnd/>
                  </a:ln>
                </pic:spPr>
              </pic:pic>
            </a:graphicData>
          </a:graphic>
        </wp:inline>
      </w:drawing>
    </w:r>
  </w:p>
  <w:p w14:paraId="578E249C" w14:textId="77777777" w:rsidR="00A30655" w:rsidRDefault="00A30655">
    <w:pPr>
      <w:pStyle w:val="a4"/>
    </w:pPr>
    <w:r>
      <w:rPr>
        <w:rFonts w:ascii="Times New Roman" w:hAnsi="Times New Roman"/>
        <w:kern w:val="0"/>
        <w:szCs w:val="21"/>
      </w:rPr>
      <w:tab/>
      <w:t xml:space="preserve">- </w:t>
    </w:r>
    <w:r w:rsidR="00CD73F8">
      <w:rPr>
        <w:rFonts w:ascii="Times New Roman" w:hAnsi="Times New Roman"/>
        <w:kern w:val="0"/>
        <w:szCs w:val="21"/>
      </w:rPr>
      <w:fldChar w:fldCharType="begin"/>
    </w:r>
    <w:r>
      <w:rPr>
        <w:rFonts w:ascii="Times New Roman" w:hAnsi="Times New Roman"/>
        <w:kern w:val="0"/>
        <w:szCs w:val="21"/>
      </w:rPr>
      <w:instrText xml:space="preserve"> PAGE </w:instrText>
    </w:r>
    <w:r w:rsidR="00CD73F8">
      <w:rPr>
        <w:rFonts w:ascii="Times New Roman" w:hAnsi="Times New Roman"/>
        <w:kern w:val="0"/>
        <w:szCs w:val="21"/>
      </w:rPr>
      <w:fldChar w:fldCharType="separate"/>
    </w:r>
    <w:r w:rsidR="009C06DA">
      <w:rPr>
        <w:rFonts w:ascii="Times New Roman" w:hAnsi="Times New Roman"/>
        <w:noProof/>
        <w:kern w:val="0"/>
        <w:szCs w:val="21"/>
      </w:rPr>
      <w:t>2</w:t>
    </w:r>
    <w:r w:rsidR="00CD73F8">
      <w:rPr>
        <w:rFonts w:ascii="Times New Roman" w:hAnsi="Times New Roman"/>
        <w:kern w:val="0"/>
        <w:szCs w:val="21"/>
      </w:rPr>
      <w:fldChar w:fldCharType="end"/>
    </w:r>
    <w:r>
      <w:rPr>
        <w:rFonts w:ascii="Times New Roman" w:hAnsi="Times New Roman"/>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0A9E1" w14:textId="77777777" w:rsidR="00837DE9" w:rsidRDefault="00837DE9" w:rsidP="00837DE9">
    <w:pPr>
      <w:pStyle w:val="a4"/>
      <w:tabs>
        <w:tab w:val="left" w:pos="5026"/>
      </w:tabs>
      <w:jc w:val="right"/>
    </w:pPr>
    <w:r>
      <w:tab/>
    </w:r>
    <w:r w:rsidRPr="00837DE9">
      <w:rPr>
        <w:noProof/>
      </w:rPr>
      <w:drawing>
        <wp:inline distT="0" distB="0" distL="0" distR="0" wp14:anchorId="2D15ACCC" wp14:editId="3392D1EC">
          <wp:extent cx="1932317" cy="172249"/>
          <wp:effectExtent l="19050" t="0" r="0" b="0"/>
          <wp:docPr id="2" name="図 1" descr="\\peach\public\ﾊﾟﾝﾌﾚｯﾄ\ロゴ\qc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ach\public\ﾊﾟﾝﾌﾚｯﾄ\ロゴ\qcdlogo.png"/>
                  <pic:cNvPicPr>
                    <a:picLocks noChangeAspect="1" noChangeArrowheads="1"/>
                  </pic:cNvPicPr>
                </pic:nvPicPr>
                <pic:blipFill>
                  <a:blip r:embed="rId1"/>
                  <a:srcRect/>
                  <a:stretch>
                    <a:fillRect/>
                  </a:stretch>
                </pic:blipFill>
                <pic:spPr bwMode="auto">
                  <a:xfrm>
                    <a:off x="0" y="0"/>
                    <a:ext cx="1960361" cy="174749"/>
                  </a:xfrm>
                  <a:prstGeom prst="rect">
                    <a:avLst/>
                  </a:prstGeom>
                  <a:noFill/>
                  <a:ln w="9525">
                    <a:noFill/>
                    <a:miter lim="800000"/>
                    <a:headEnd/>
                    <a:tailEnd/>
                  </a:ln>
                </pic:spPr>
              </pic:pic>
            </a:graphicData>
          </a:graphic>
        </wp:inline>
      </w:drawing>
    </w:r>
  </w:p>
  <w:p w14:paraId="0431DD08" w14:textId="77777777" w:rsidR="00837DE9" w:rsidRDefault="00837DE9" w:rsidP="00837DE9">
    <w:pPr>
      <w:pStyle w:val="a4"/>
      <w:tabs>
        <w:tab w:val="left" w:pos="5026"/>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DA344" w14:textId="77777777" w:rsidR="00732D79" w:rsidRDefault="00732D79">
      <w:r>
        <w:separator/>
      </w:r>
    </w:p>
  </w:footnote>
  <w:footnote w:type="continuationSeparator" w:id="0">
    <w:p w14:paraId="202573DA" w14:textId="77777777" w:rsidR="00732D79" w:rsidRDefault="00732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714F5" w14:textId="77777777" w:rsidR="000542D5" w:rsidRDefault="00047241" w:rsidP="000542D5">
    <w:pPr>
      <w:pStyle w:val="a3"/>
      <w:jc w:val="right"/>
    </w:pPr>
    <w:r>
      <w:rPr>
        <w:noProof/>
      </w:rPr>
      <w:fldChar w:fldCharType="begin"/>
    </w:r>
    <w:r>
      <w:rPr>
        <w:noProof/>
      </w:rPr>
      <w:instrText xml:space="preserve"> FILENAME   \* MERGEFORMAT </w:instrText>
    </w:r>
    <w:r>
      <w:rPr>
        <w:noProof/>
      </w:rPr>
      <w:fldChar w:fldCharType="separate"/>
    </w:r>
    <w:r w:rsidR="0036614A">
      <w:rPr>
        <w:rFonts w:hint="eastAsia"/>
        <w:noProof/>
      </w:rPr>
      <w:t>文書</w:t>
    </w:r>
    <w:r w:rsidR="0036614A">
      <w:rPr>
        <w:rFonts w:hint="eastAsia"/>
        <w:noProof/>
      </w:rPr>
      <w:t xml:space="preserve"> 1</w:t>
    </w:r>
    <w:r>
      <w:rPr>
        <w:noProof/>
      </w:rPr>
      <w:fldChar w:fldCharType="end"/>
    </w:r>
  </w:p>
  <w:p w14:paraId="2A4BD991" w14:textId="3953A156" w:rsidR="00AA0CD2" w:rsidRDefault="00651F7E" w:rsidP="000542D5">
    <w:pPr>
      <w:pStyle w:val="a3"/>
      <w:jc w:val="right"/>
    </w:pPr>
    <w:r>
      <w:fldChar w:fldCharType="begin"/>
    </w:r>
    <w:r>
      <w:instrText xml:space="preserve"> TIME \@ "yyyy/MM/dd" </w:instrText>
    </w:r>
    <w:r>
      <w:fldChar w:fldCharType="separate"/>
    </w:r>
    <w:r w:rsidR="009123BE">
      <w:rPr>
        <w:noProof/>
      </w:rPr>
      <w:t>2020/08/31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 w15:restartNumberingAfterBreak="0">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13"/>
  </w:num>
  <w:num w:numId="5">
    <w:abstractNumId w:val="2"/>
  </w:num>
  <w:num w:numId="6">
    <w:abstractNumId w:val="5"/>
  </w:num>
  <w:num w:numId="7">
    <w:abstractNumId w:val="9"/>
  </w:num>
  <w:num w:numId="8">
    <w:abstractNumId w:val="11"/>
  </w:num>
  <w:num w:numId="9">
    <w:abstractNumId w:val="10"/>
  </w:num>
  <w:num w:numId="10">
    <w:abstractNumId w:val="12"/>
  </w:num>
  <w:num w:numId="11">
    <w:abstractNumId w:val="8"/>
  </w:num>
  <w:num w:numId="12">
    <w:abstractNumId w:val="7"/>
  </w:num>
  <w:num w:numId="13">
    <w:abstractNumId w:val="6"/>
  </w:num>
  <w:num w:numId="14">
    <w:abstractNumId w:val="4"/>
  </w:num>
  <w:num w:numId="15">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bordersDoNotSurroundHeader/>
  <w:bordersDoNotSurroundFooter/>
  <w:proofState w:spelling="clean" w:grammar="dirty"/>
  <w:attachedTemplate r:id="rId1"/>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4A"/>
    <w:rsid w:val="00003378"/>
    <w:rsid w:val="00010736"/>
    <w:rsid w:val="00015A8F"/>
    <w:rsid w:val="00017B51"/>
    <w:rsid w:val="000206E2"/>
    <w:rsid w:val="000231B1"/>
    <w:rsid w:val="00031AE0"/>
    <w:rsid w:val="00044206"/>
    <w:rsid w:val="00047241"/>
    <w:rsid w:val="0005359F"/>
    <w:rsid w:val="000542D5"/>
    <w:rsid w:val="0007466E"/>
    <w:rsid w:val="0007607A"/>
    <w:rsid w:val="00077648"/>
    <w:rsid w:val="00087B97"/>
    <w:rsid w:val="0009379A"/>
    <w:rsid w:val="000A6225"/>
    <w:rsid w:val="000B0976"/>
    <w:rsid w:val="000B1D50"/>
    <w:rsid w:val="000B1FAE"/>
    <w:rsid w:val="000C41FE"/>
    <w:rsid w:val="000E07D9"/>
    <w:rsid w:val="00100D2B"/>
    <w:rsid w:val="0010226D"/>
    <w:rsid w:val="001052FF"/>
    <w:rsid w:val="0011052F"/>
    <w:rsid w:val="00111518"/>
    <w:rsid w:val="00111979"/>
    <w:rsid w:val="001265E0"/>
    <w:rsid w:val="001355C5"/>
    <w:rsid w:val="00143966"/>
    <w:rsid w:val="00145872"/>
    <w:rsid w:val="00157AD9"/>
    <w:rsid w:val="001722DE"/>
    <w:rsid w:val="00174319"/>
    <w:rsid w:val="00177412"/>
    <w:rsid w:val="00184060"/>
    <w:rsid w:val="00187F5F"/>
    <w:rsid w:val="00191DB4"/>
    <w:rsid w:val="00194851"/>
    <w:rsid w:val="00195C96"/>
    <w:rsid w:val="001973AA"/>
    <w:rsid w:val="001A20EB"/>
    <w:rsid w:val="001A3FAF"/>
    <w:rsid w:val="001A709D"/>
    <w:rsid w:val="001B1DEC"/>
    <w:rsid w:val="001C4BB5"/>
    <w:rsid w:val="001C7E86"/>
    <w:rsid w:val="001D77A1"/>
    <w:rsid w:val="001E5A51"/>
    <w:rsid w:val="001F2985"/>
    <w:rsid w:val="001F4E03"/>
    <w:rsid w:val="00202929"/>
    <w:rsid w:val="00210E82"/>
    <w:rsid w:val="00211C18"/>
    <w:rsid w:val="00224DFE"/>
    <w:rsid w:val="002279ED"/>
    <w:rsid w:val="00266DE7"/>
    <w:rsid w:val="0027547B"/>
    <w:rsid w:val="00275F21"/>
    <w:rsid w:val="0028384F"/>
    <w:rsid w:val="00286FBB"/>
    <w:rsid w:val="002A3FDF"/>
    <w:rsid w:val="002A68B2"/>
    <w:rsid w:val="002B397D"/>
    <w:rsid w:val="002B39F1"/>
    <w:rsid w:val="002B6775"/>
    <w:rsid w:val="002D3156"/>
    <w:rsid w:val="002E1D35"/>
    <w:rsid w:val="002E7625"/>
    <w:rsid w:val="002F4C7A"/>
    <w:rsid w:val="002F4CE0"/>
    <w:rsid w:val="00312AC0"/>
    <w:rsid w:val="0032653B"/>
    <w:rsid w:val="003273A9"/>
    <w:rsid w:val="00333D50"/>
    <w:rsid w:val="003368AC"/>
    <w:rsid w:val="00343CBF"/>
    <w:rsid w:val="00350BA0"/>
    <w:rsid w:val="00356298"/>
    <w:rsid w:val="003623C5"/>
    <w:rsid w:val="0036614A"/>
    <w:rsid w:val="00372B08"/>
    <w:rsid w:val="00380CD4"/>
    <w:rsid w:val="00382A4F"/>
    <w:rsid w:val="00386E1C"/>
    <w:rsid w:val="003973E4"/>
    <w:rsid w:val="003A401D"/>
    <w:rsid w:val="003A6F76"/>
    <w:rsid w:val="003B50AF"/>
    <w:rsid w:val="003B61CA"/>
    <w:rsid w:val="003C2A0A"/>
    <w:rsid w:val="003C4AD0"/>
    <w:rsid w:val="003D653E"/>
    <w:rsid w:val="003E5733"/>
    <w:rsid w:val="003F5862"/>
    <w:rsid w:val="00410221"/>
    <w:rsid w:val="004118C7"/>
    <w:rsid w:val="00421414"/>
    <w:rsid w:val="00422136"/>
    <w:rsid w:val="0042470E"/>
    <w:rsid w:val="00434618"/>
    <w:rsid w:val="00442FAF"/>
    <w:rsid w:val="00447DEA"/>
    <w:rsid w:val="00451F50"/>
    <w:rsid w:val="00456EFC"/>
    <w:rsid w:val="004577A7"/>
    <w:rsid w:val="00467A50"/>
    <w:rsid w:val="004812EE"/>
    <w:rsid w:val="00481AD6"/>
    <w:rsid w:val="00483898"/>
    <w:rsid w:val="00494533"/>
    <w:rsid w:val="004A03BD"/>
    <w:rsid w:val="004B1469"/>
    <w:rsid w:val="004B4BCF"/>
    <w:rsid w:val="004B4F3A"/>
    <w:rsid w:val="004B6EF5"/>
    <w:rsid w:val="004C03C5"/>
    <w:rsid w:val="004D7E6D"/>
    <w:rsid w:val="004E3354"/>
    <w:rsid w:val="004E4B72"/>
    <w:rsid w:val="004F2A6E"/>
    <w:rsid w:val="00500F74"/>
    <w:rsid w:val="00501F3C"/>
    <w:rsid w:val="00503DB9"/>
    <w:rsid w:val="00524232"/>
    <w:rsid w:val="00541A50"/>
    <w:rsid w:val="00541B60"/>
    <w:rsid w:val="005448FF"/>
    <w:rsid w:val="00544FB3"/>
    <w:rsid w:val="00545FE1"/>
    <w:rsid w:val="00547902"/>
    <w:rsid w:val="00557208"/>
    <w:rsid w:val="00562783"/>
    <w:rsid w:val="0056602C"/>
    <w:rsid w:val="005708B1"/>
    <w:rsid w:val="005950D8"/>
    <w:rsid w:val="005A4676"/>
    <w:rsid w:val="005A5C8C"/>
    <w:rsid w:val="005B2BBC"/>
    <w:rsid w:val="005B5EB4"/>
    <w:rsid w:val="005C25D6"/>
    <w:rsid w:val="005F350D"/>
    <w:rsid w:val="006037DA"/>
    <w:rsid w:val="00624156"/>
    <w:rsid w:val="00624C85"/>
    <w:rsid w:val="006250AC"/>
    <w:rsid w:val="00626CA5"/>
    <w:rsid w:val="006303DE"/>
    <w:rsid w:val="006335C7"/>
    <w:rsid w:val="006342E4"/>
    <w:rsid w:val="0064162F"/>
    <w:rsid w:val="006423D1"/>
    <w:rsid w:val="00642448"/>
    <w:rsid w:val="00644499"/>
    <w:rsid w:val="00651F7E"/>
    <w:rsid w:val="00666606"/>
    <w:rsid w:val="006672B4"/>
    <w:rsid w:val="00672486"/>
    <w:rsid w:val="00683542"/>
    <w:rsid w:val="00696D12"/>
    <w:rsid w:val="006A6ED6"/>
    <w:rsid w:val="006B2032"/>
    <w:rsid w:val="006C4014"/>
    <w:rsid w:val="006C56D4"/>
    <w:rsid w:val="006D3261"/>
    <w:rsid w:val="006E36D0"/>
    <w:rsid w:val="006E584F"/>
    <w:rsid w:val="006F0779"/>
    <w:rsid w:val="007041DB"/>
    <w:rsid w:val="00704349"/>
    <w:rsid w:val="00713997"/>
    <w:rsid w:val="00720EFA"/>
    <w:rsid w:val="00730229"/>
    <w:rsid w:val="00730E73"/>
    <w:rsid w:val="00732D79"/>
    <w:rsid w:val="0073321D"/>
    <w:rsid w:val="00743690"/>
    <w:rsid w:val="00753A10"/>
    <w:rsid w:val="00755A29"/>
    <w:rsid w:val="00774DE2"/>
    <w:rsid w:val="007875A8"/>
    <w:rsid w:val="00791B08"/>
    <w:rsid w:val="007A1261"/>
    <w:rsid w:val="007A78A5"/>
    <w:rsid w:val="007B309E"/>
    <w:rsid w:val="007C593D"/>
    <w:rsid w:val="007E4D97"/>
    <w:rsid w:val="007F22E3"/>
    <w:rsid w:val="00805330"/>
    <w:rsid w:val="00814EA4"/>
    <w:rsid w:val="0082405E"/>
    <w:rsid w:val="00831927"/>
    <w:rsid w:val="00834BEA"/>
    <w:rsid w:val="00837DE9"/>
    <w:rsid w:val="00856AB4"/>
    <w:rsid w:val="00873F67"/>
    <w:rsid w:val="00883D3F"/>
    <w:rsid w:val="008852C6"/>
    <w:rsid w:val="008879FC"/>
    <w:rsid w:val="008933A5"/>
    <w:rsid w:val="008B19D6"/>
    <w:rsid w:val="008B3E1C"/>
    <w:rsid w:val="008B44E4"/>
    <w:rsid w:val="008C08C0"/>
    <w:rsid w:val="008C4239"/>
    <w:rsid w:val="008C52F6"/>
    <w:rsid w:val="008D6849"/>
    <w:rsid w:val="009024AA"/>
    <w:rsid w:val="00905339"/>
    <w:rsid w:val="00907251"/>
    <w:rsid w:val="009123BE"/>
    <w:rsid w:val="009137FA"/>
    <w:rsid w:val="00930B6D"/>
    <w:rsid w:val="009505CB"/>
    <w:rsid w:val="0095203E"/>
    <w:rsid w:val="009531DD"/>
    <w:rsid w:val="009558B2"/>
    <w:rsid w:val="00971DDD"/>
    <w:rsid w:val="00974B80"/>
    <w:rsid w:val="00977599"/>
    <w:rsid w:val="009820D6"/>
    <w:rsid w:val="00982E67"/>
    <w:rsid w:val="00982F62"/>
    <w:rsid w:val="0098362C"/>
    <w:rsid w:val="00984826"/>
    <w:rsid w:val="009853E3"/>
    <w:rsid w:val="00986C01"/>
    <w:rsid w:val="00987A28"/>
    <w:rsid w:val="00990EB0"/>
    <w:rsid w:val="00997158"/>
    <w:rsid w:val="009B2601"/>
    <w:rsid w:val="009C06DA"/>
    <w:rsid w:val="009C3DDB"/>
    <w:rsid w:val="009C5BAF"/>
    <w:rsid w:val="00A1532A"/>
    <w:rsid w:val="00A25A9E"/>
    <w:rsid w:val="00A30655"/>
    <w:rsid w:val="00A40E53"/>
    <w:rsid w:val="00A52AA9"/>
    <w:rsid w:val="00A55B09"/>
    <w:rsid w:val="00A615C2"/>
    <w:rsid w:val="00A6437C"/>
    <w:rsid w:val="00A64F15"/>
    <w:rsid w:val="00A83457"/>
    <w:rsid w:val="00A84665"/>
    <w:rsid w:val="00A91DBC"/>
    <w:rsid w:val="00AA0CD2"/>
    <w:rsid w:val="00AA7823"/>
    <w:rsid w:val="00AB60C3"/>
    <w:rsid w:val="00AD12E1"/>
    <w:rsid w:val="00AE2416"/>
    <w:rsid w:val="00AE2717"/>
    <w:rsid w:val="00AF314D"/>
    <w:rsid w:val="00AF4082"/>
    <w:rsid w:val="00AF5DE0"/>
    <w:rsid w:val="00B000A0"/>
    <w:rsid w:val="00B01EAC"/>
    <w:rsid w:val="00B034D7"/>
    <w:rsid w:val="00B03DE6"/>
    <w:rsid w:val="00B107AB"/>
    <w:rsid w:val="00B1099B"/>
    <w:rsid w:val="00B23D65"/>
    <w:rsid w:val="00B2442F"/>
    <w:rsid w:val="00B27A61"/>
    <w:rsid w:val="00B419CC"/>
    <w:rsid w:val="00B42A36"/>
    <w:rsid w:val="00B44282"/>
    <w:rsid w:val="00B459F0"/>
    <w:rsid w:val="00B478DD"/>
    <w:rsid w:val="00B50B78"/>
    <w:rsid w:val="00B52628"/>
    <w:rsid w:val="00B932B4"/>
    <w:rsid w:val="00B95FB2"/>
    <w:rsid w:val="00BB44F1"/>
    <w:rsid w:val="00BC758A"/>
    <w:rsid w:val="00BD03C5"/>
    <w:rsid w:val="00BD4C65"/>
    <w:rsid w:val="00BF5DFE"/>
    <w:rsid w:val="00BF5EBA"/>
    <w:rsid w:val="00C045B8"/>
    <w:rsid w:val="00C10B53"/>
    <w:rsid w:val="00C21B04"/>
    <w:rsid w:val="00C21D18"/>
    <w:rsid w:val="00C50238"/>
    <w:rsid w:val="00C65ED7"/>
    <w:rsid w:val="00C8337C"/>
    <w:rsid w:val="00C8354D"/>
    <w:rsid w:val="00CA216E"/>
    <w:rsid w:val="00CC5729"/>
    <w:rsid w:val="00CD3C42"/>
    <w:rsid w:val="00CD6565"/>
    <w:rsid w:val="00CD6E13"/>
    <w:rsid w:val="00CD73F8"/>
    <w:rsid w:val="00CE14D2"/>
    <w:rsid w:val="00CE67AE"/>
    <w:rsid w:val="00CF4535"/>
    <w:rsid w:val="00CF7564"/>
    <w:rsid w:val="00CF779A"/>
    <w:rsid w:val="00D16089"/>
    <w:rsid w:val="00D228DF"/>
    <w:rsid w:val="00D23BDA"/>
    <w:rsid w:val="00D271B1"/>
    <w:rsid w:val="00D354E3"/>
    <w:rsid w:val="00D52D94"/>
    <w:rsid w:val="00D61745"/>
    <w:rsid w:val="00D65459"/>
    <w:rsid w:val="00D779CA"/>
    <w:rsid w:val="00D92563"/>
    <w:rsid w:val="00DB02BD"/>
    <w:rsid w:val="00DB7DA1"/>
    <w:rsid w:val="00DC2173"/>
    <w:rsid w:val="00DC2A74"/>
    <w:rsid w:val="00DC59BB"/>
    <w:rsid w:val="00DD2F4B"/>
    <w:rsid w:val="00DD3E1B"/>
    <w:rsid w:val="00DD72AC"/>
    <w:rsid w:val="00DE440E"/>
    <w:rsid w:val="00DE6EEB"/>
    <w:rsid w:val="00DE7347"/>
    <w:rsid w:val="00DE7CA6"/>
    <w:rsid w:val="00DF71C5"/>
    <w:rsid w:val="00E06D79"/>
    <w:rsid w:val="00E134BF"/>
    <w:rsid w:val="00E174EA"/>
    <w:rsid w:val="00E24D06"/>
    <w:rsid w:val="00E25D10"/>
    <w:rsid w:val="00E25E4F"/>
    <w:rsid w:val="00E36106"/>
    <w:rsid w:val="00E37E7D"/>
    <w:rsid w:val="00E4083F"/>
    <w:rsid w:val="00E4220B"/>
    <w:rsid w:val="00E43E47"/>
    <w:rsid w:val="00E4509E"/>
    <w:rsid w:val="00E52A23"/>
    <w:rsid w:val="00E65355"/>
    <w:rsid w:val="00E715CB"/>
    <w:rsid w:val="00E779C6"/>
    <w:rsid w:val="00E81EA3"/>
    <w:rsid w:val="00E84359"/>
    <w:rsid w:val="00E86B20"/>
    <w:rsid w:val="00E958B6"/>
    <w:rsid w:val="00E965FD"/>
    <w:rsid w:val="00EA66AA"/>
    <w:rsid w:val="00EB09BD"/>
    <w:rsid w:val="00EB2569"/>
    <w:rsid w:val="00EB7327"/>
    <w:rsid w:val="00EC2B05"/>
    <w:rsid w:val="00EC77A5"/>
    <w:rsid w:val="00ED0AEF"/>
    <w:rsid w:val="00ED19D6"/>
    <w:rsid w:val="00EE74CB"/>
    <w:rsid w:val="00F1039C"/>
    <w:rsid w:val="00F21D7F"/>
    <w:rsid w:val="00F432AE"/>
    <w:rsid w:val="00F44752"/>
    <w:rsid w:val="00F51803"/>
    <w:rsid w:val="00F51999"/>
    <w:rsid w:val="00F55872"/>
    <w:rsid w:val="00F73244"/>
    <w:rsid w:val="00F82CB9"/>
    <w:rsid w:val="00F9746B"/>
    <w:rsid w:val="00FA1360"/>
    <w:rsid w:val="00FA6FB7"/>
    <w:rsid w:val="00FB4744"/>
    <w:rsid w:val="00FB5231"/>
    <w:rsid w:val="00FB7BDA"/>
    <w:rsid w:val="00FC3685"/>
    <w:rsid w:val="00FC477C"/>
    <w:rsid w:val="00FC5572"/>
    <w:rsid w:val="00FD151B"/>
    <w:rsid w:val="00FD5325"/>
    <w:rsid w:val="00FD548C"/>
    <w:rsid w:val="00FE3EB1"/>
    <w:rsid w:val="00FE3F2D"/>
    <w:rsid w:val="00FF1E22"/>
    <w:rsid w:val="00FF2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14:docId w14:val="71DA75CF"/>
  <w15:docId w15:val="{CF47F84A-D7AC-4815-88AC-033C78CC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semiHidden/>
    <w:rsid w:val="001F4E03"/>
    <w:pPr>
      <w:tabs>
        <w:tab w:val="center" w:pos="4252"/>
        <w:tab w:val="right" w:pos="8504"/>
      </w:tabs>
      <w:snapToGrid w:val="0"/>
    </w:pPr>
  </w:style>
  <w:style w:type="paragraph" w:styleId="a5">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6">
    <w:name w:val="Hyperlink"/>
    <w:basedOn w:val="a0"/>
    <w:uiPriority w:val="99"/>
    <w:rsid w:val="001F4E03"/>
    <w:rPr>
      <w:color w:val="0000FF"/>
      <w:u w:val="single"/>
    </w:rPr>
  </w:style>
  <w:style w:type="character" w:styleId="a7">
    <w:name w:val="FollowedHyperlink"/>
    <w:basedOn w:val="a0"/>
    <w:semiHidden/>
    <w:rsid w:val="001F4E03"/>
    <w:rPr>
      <w:color w:val="800080"/>
      <w:u w:val="single"/>
    </w:rPr>
  </w:style>
  <w:style w:type="paragraph" w:styleId="a8">
    <w:name w:val="Date"/>
    <w:basedOn w:val="a"/>
    <w:next w:val="a"/>
    <w:semiHidden/>
    <w:rsid w:val="001F4E03"/>
  </w:style>
  <w:style w:type="paragraph" w:styleId="a9">
    <w:name w:val="Balloon Text"/>
    <w:basedOn w:val="a"/>
    <w:rsid w:val="001F4E03"/>
    <w:rPr>
      <w:rFonts w:ascii="Arial" w:eastAsia="ＭＳ ゴシック" w:hAnsi="Arial"/>
      <w:sz w:val="18"/>
      <w:szCs w:val="18"/>
    </w:rPr>
  </w:style>
  <w:style w:type="character" w:customStyle="1" w:styleId="aa">
    <w:name w:val="吹き出し (文字)"/>
    <w:basedOn w:val="a0"/>
    <w:rsid w:val="001F4E03"/>
    <w:rPr>
      <w:rFonts w:ascii="Arial" w:eastAsia="ＭＳ ゴシック" w:hAnsi="Arial" w:cs="Times New Roman"/>
      <w:kern w:val="2"/>
      <w:sz w:val="18"/>
      <w:szCs w:val="18"/>
    </w:rPr>
  </w:style>
  <w:style w:type="paragraph" w:styleId="ab">
    <w:name w:val="TOC Heading"/>
    <w:basedOn w:val="1"/>
    <w:next w:val="a"/>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c">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d">
    <w:name w:val="表題 (文字)"/>
    <w:basedOn w:val="a0"/>
    <w:rsid w:val="001F4E03"/>
    <w:rPr>
      <w:rFonts w:ascii="Arial" w:eastAsia="ＭＳ ゴシック" w:hAnsi="Arial" w:cs="Times New Roman"/>
      <w:kern w:val="2"/>
      <w:sz w:val="32"/>
      <w:szCs w:val="32"/>
    </w:rPr>
  </w:style>
  <w:style w:type="paragraph" w:styleId="ae">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
    <w:name w:val="Quote"/>
    <w:basedOn w:val="a"/>
    <w:next w:val="a"/>
    <w:qFormat/>
    <w:rsid w:val="001F4E03"/>
    <w:rPr>
      <w:i/>
      <w:iCs/>
      <w:color w:val="000000"/>
    </w:rPr>
  </w:style>
  <w:style w:type="character" w:customStyle="1" w:styleId="af0">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1">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2">
    <w:name w:val="endnote text"/>
    <w:basedOn w:val="a"/>
    <w:link w:val="af3"/>
    <w:uiPriority w:val="99"/>
    <w:semiHidden/>
    <w:unhideWhenUsed/>
    <w:rsid w:val="004118C7"/>
    <w:pPr>
      <w:snapToGrid w:val="0"/>
      <w:jc w:val="left"/>
    </w:pPr>
  </w:style>
  <w:style w:type="character" w:customStyle="1" w:styleId="af3">
    <w:name w:val="文末脚注文字列 (文字)"/>
    <w:basedOn w:val="a0"/>
    <w:link w:val="af2"/>
    <w:uiPriority w:val="99"/>
    <w:semiHidden/>
    <w:rsid w:val="004118C7"/>
    <w:rPr>
      <w:kern w:val="2"/>
      <w:sz w:val="21"/>
      <w:szCs w:val="24"/>
    </w:rPr>
  </w:style>
  <w:style w:type="character" w:styleId="af4">
    <w:name w:val="endnote reference"/>
    <w:basedOn w:val="a0"/>
    <w:uiPriority w:val="99"/>
    <w:semiHidden/>
    <w:unhideWhenUsed/>
    <w:rsid w:val="004118C7"/>
    <w:rPr>
      <w:vertAlign w:val="superscript"/>
    </w:rPr>
  </w:style>
  <w:style w:type="paragraph" w:styleId="af5">
    <w:name w:val="footnote text"/>
    <w:basedOn w:val="a"/>
    <w:link w:val="af6"/>
    <w:uiPriority w:val="99"/>
    <w:semiHidden/>
    <w:unhideWhenUsed/>
    <w:rsid w:val="004118C7"/>
    <w:pPr>
      <w:snapToGrid w:val="0"/>
      <w:jc w:val="left"/>
    </w:pPr>
  </w:style>
  <w:style w:type="character" w:customStyle="1" w:styleId="af6">
    <w:name w:val="脚注文字列 (文字)"/>
    <w:basedOn w:val="a0"/>
    <w:link w:val="af5"/>
    <w:uiPriority w:val="99"/>
    <w:semiHidden/>
    <w:rsid w:val="004118C7"/>
    <w:rPr>
      <w:kern w:val="2"/>
      <w:sz w:val="21"/>
      <w:szCs w:val="24"/>
    </w:rPr>
  </w:style>
  <w:style w:type="character" w:styleId="af7">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ADIEE">
    <w:name w:val="CADIEE"/>
    <w:basedOn w:val="a1"/>
    <w:uiPriority w:val="99"/>
    <w:qFormat/>
    <w:rsid w:val="00814EA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6" w:space="0" w:color="4F81BD" w:themeColor="accent1"/>
        <w:insideV w:val="single" w:sz="6"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635102">
      <w:bodyDiv w:val="1"/>
      <w:marLeft w:val="0"/>
      <w:marRight w:val="0"/>
      <w:marTop w:val="0"/>
      <w:marBottom w:val="0"/>
      <w:divBdr>
        <w:top w:val="none" w:sz="0" w:space="0" w:color="auto"/>
        <w:left w:val="none" w:sz="0" w:space="0" w:color="auto"/>
        <w:bottom w:val="none" w:sz="0" w:space="0" w:color="auto"/>
        <w:right w:val="none" w:sz="0" w:space="0" w:color="auto"/>
      </w:divBdr>
    </w:div>
    <w:div w:id="783691466">
      <w:bodyDiv w:val="1"/>
      <w:marLeft w:val="0"/>
      <w:marRight w:val="0"/>
      <w:marTop w:val="0"/>
      <w:marBottom w:val="0"/>
      <w:divBdr>
        <w:top w:val="none" w:sz="0" w:space="0" w:color="auto"/>
        <w:left w:val="none" w:sz="0" w:space="0" w:color="auto"/>
        <w:bottom w:val="none" w:sz="0" w:space="0" w:color="auto"/>
        <w:right w:val="none" w:sz="0" w:space="0" w:color="auto"/>
      </w:divBdr>
    </w:div>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011491651">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792935963">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ich\OneDrive%20-%20&#26666;&#24335;&#20250;&#31038;&#12463;&#12450;&#12488;&#12525;\Office%20&#12398;&#12459;&#12473;&#12479;&#12512;%20&#12486;&#12531;&#12503;&#12524;&#12540;&#12488;\QCD&#20181;&#27096;&#26360;2016&#12525;&#12468;&#20837;&#12426;.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3C5CB5598725A94E8BAB108E0C546595" ma:contentTypeVersion="9" ma:contentTypeDescription="新しいドキュメントを作成します。" ma:contentTypeScope="" ma:versionID="fe71c38676c98695a5d33d9a0c650d6c">
  <xsd:schema xmlns:xsd="http://www.w3.org/2001/XMLSchema" xmlns:xs="http://www.w3.org/2001/XMLSchema" xmlns:p="http://schemas.microsoft.com/office/2006/metadata/properties" xmlns:ns3="90e974f1-9c5a-4f9f-852d-607ba070d093" targetNamespace="http://schemas.microsoft.com/office/2006/metadata/properties" ma:root="true" ma:fieldsID="b107a4426d1071eda24e65e6e3017983" ns3:_="">
    <xsd:import namespace="90e974f1-9c5a-4f9f-852d-607ba070d09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974f1-9c5a-4f9f-852d-607ba070d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D86F3-3E48-47D0-BD86-FED15ABB0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974f1-9c5a-4f9f-852d-607ba070d0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4F4F01-00EC-4230-BC2F-40FB3D3E64B0}">
  <ds:schemaRefs>
    <ds:schemaRef ds:uri="http://schemas.microsoft.com/sharepoint/v3/contenttype/forms"/>
  </ds:schemaRefs>
</ds:datastoreItem>
</file>

<file path=customXml/itemProps3.xml><?xml version="1.0" encoding="utf-8"?>
<ds:datastoreItem xmlns:ds="http://schemas.openxmlformats.org/officeDocument/2006/customXml" ds:itemID="{2DE26BBC-E8B3-4F12-B938-6A4AB5D184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C9A96D-CB40-450B-BF6C-D43AAEEF5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QCD仕様書2016ロゴ入り.dotx</Template>
  <TotalTime>589</TotalTime>
  <Pages>2</Pages>
  <Words>202</Words>
  <Characters>1157</Characters>
  <Application>Microsoft Office Word</Application>
  <DocSecurity>0</DocSecurity>
  <Lines>9</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QCD仕様書</vt:lpstr>
      <vt:lpstr>Amenity計算結果表示機能開発詳細設計書</vt:lpstr>
    </vt:vector>
  </TitlesOfParts>
  <Company>電中研</Company>
  <LinksUpToDate>false</LinksUpToDate>
  <CharactersWithSpaces>1357</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QCD仕様書</dc:title>
  <dc:creator>安田雄市</dc:creator>
  <cp:lastModifiedBy>雄市</cp:lastModifiedBy>
  <cp:revision>22</cp:revision>
  <cp:lastPrinted>2009-04-01T05:10:00Z</cp:lastPrinted>
  <dcterms:created xsi:type="dcterms:W3CDTF">2020-08-23T08:50:00Z</dcterms:created>
  <dcterms:modified xsi:type="dcterms:W3CDTF">2020-08-31T06:49:00Z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0x0101003C5CB5598725A94E8BAB108E0C546595</vt:lpwstr>
  </property>
</Properties>
</file>